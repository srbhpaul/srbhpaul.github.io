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A44" w:rsidRPr="00A9052E" w:rsidRDefault="00687EA1">
      <w:pPr>
        <w:pStyle w:val="YourName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Personal Information</w:t>
      </w:r>
    </w:p>
    <w:p w:rsidR="003B4CF1" w:rsidRPr="00CA7BEA" w:rsidRDefault="003B4CF1" w:rsidP="003B4CF1">
      <w:pPr>
        <w:pStyle w:val="Location"/>
        <w:rPr>
          <w:rFonts w:ascii="Times New Roman" w:hAnsi="Times New Roman" w:cs="Times New Roman"/>
          <w:sz w:val="20"/>
          <w:szCs w:val="20"/>
        </w:rPr>
      </w:pPr>
      <w:r w:rsidRPr="00CA7BEA">
        <w:rPr>
          <w:rFonts w:ascii="Times New Roman" w:hAnsi="Times New Roman" w:cs="Times New Roman"/>
          <w:sz w:val="20"/>
          <w:szCs w:val="20"/>
        </w:rPr>
        <w:t>Name:              Saurabh Paul</w:t>
      </w:r>
    </w:p>
    <w:p w:rsidR="003B4CF1" w:rsidRPr="00CA7BEA" w:rsidRDefault="003B4CF1" w:rsidP="003B4CF1">
      <w:pPr>
        <w:pStyle w:val="Location"/>
        <w:rPr>
          <w:rFonts w:ascii="Times New Roman" w:hAnsi="Times New Roman" w:cs="Times New Roman"/>
          <w:sz w:val="20"/>
          <w:szCs w:val="20"/>
        </w:rPr>
      </w:pPr>
      <w:r w:rsidRPr="00CA7BEA">
        <w:rPr>
          <w:rFonts w:ascii="Times New Roman" w:hAnsi="Times New Roman" w:cs="Times New Roman"/>
          <w:sz w:val="20"/>
          <w:szCs w:val="20"/>
        </w:rPr>
        <w:t>Address:          119 Collard Street</w:t>
      </w:r>
    </w:p>
    <w:p w:rsidR="003B4CF1" w:rsidRPr="00CA7BEA" w:rsidRDefault="003B4CF1" w:rsidP="003B4CF1">
      <w:pPr>
        <w:pStyle w:val="Location"/>
        <w:rPr>
          <w:rFonts w:ascii="Times New Roman" w:hAnsi="Times New Roman" w:cs="Times New Roman"/>
          <w:sz w:val="20"/>
          <w:szCs w:val="20"/>
        </w:rPr>
      </w:pPr>
      <w:r w:rsidRPr="00CA7BEA">
        <w:rPr>
          <w:rFonts w:ascii="Times New Roman" w:hAnsi="Times New Roman" w:cs="Times New Roman"/>
          <w:sz w:val="20"/>
          <w:szCs w:val="20"/>
        </w:rPr>
        <w:t xml:space="preserve">                        Jersey City</w:t>
      </w:r>
    </w:p>
    <w:p w:rsidR="003B4CF1" w:rsidRPr="00CA7BEA" w:rsidRDefault="003B4CF1" w:rsidP="003B4CF1">
      <w:pPr>
        <w:pStyle w:val="Location"/>
        <w:rPr>
          <w:rFonts w:ascii="Times New Roman" w:hAnsi="Times New Roman" w:cs="Times New Roman"/>
          <w:sz w:val="20"/>
          <w:szCs w:val="20"/>
        </w:rPr>
      </w:pPr>
      <w:r w:rsidRPr="00CA7BEA">
        <w:rPr>
          <w:rFonts w:ascii="Times New Roman" w:hAnsi="Times New Roman" w:cs="Times New Roman"/>
          <w:sz w:val="20"/>
          <w:szCs w:val="20"/>
        </w:rPr>
        <w:t xml:space="preserve">                        NJ 07306</w:t>
      </w:r>
    </w:p>
    <w:p w:rsidR="009A539C" w:rsidRPr="00CA7BEA" w:rsidRDefault="009A539C" w:rsidP="003B4CF1">
      <w:pPr>
        <w:pStyle w:val="Location"/>
        <w:rPr>
          <w:rFonts w:ascii="Times New Roman" w:hAnsi="Times New Roman" w:cs="Times New Roman"/>
          <w:sz w:val="20"/>
          <w:szCs w:val="20"/>
        </w:rPr>
      </w:pPr>
      <w:r w:rsidRPr="00CA7BEA">
        <w:rPr>
          <w:rFonts w:ascii="Times New Roman" w:hAnsi="Times New Roman" w:cs="Times New Roman"/>
          <w:sz w:val="20"/>
          <w:szCs w:val="20"/>
        </w:rPr>
        <w:t xml:space="preserve">Phone:             </w:t>
      </w:r>
      <w:r w:rsidR="00CA7BEA">
        <w:rPr>
          <w:rFonts w:ascii="Times New Roman" w:hAnsi="Times New Roman" w:cs="Times New Roman"/>
          <w:sz w:val="20"/>
          <w:szCs w:val="20"/>
        </w:rPr>
        <w:t>3</w:t>
      </w:r>
      <w:r w:rsidRPr="00CA7BEA">
        <w:rPr>
          <w:rFonts w:ascii="Times New Roman" w:hAnsi="Times New Roman" w:cs="Times New Roman"/>
          <w:sz w:val="20"/>
          <w:szCs w:val="20"/>
        </w:rPr>
        <w:t>01-832-1186</w:t>
      </w:r>
    </w:p>
    <w:p w:rsidR="009A539C" w:rsidRPr="00CA7BEA" w:rsidRDefault="009A539C" w:rsidP="003B4CF1">
      <w:pPr>
        <w:pStyle w:val="Location"/>
        <w:rPr>
          <w:rFonts w:ascii="Times New Roman" w:hAnsi="Times New Roman" w:cs="Times New Roman"/>
          <w:sz w:val="20"/>
          <w:szCs w:val="20"/>
        </w:rPr>
      </w:pPr>
      <w:r w:rsidRPr="00CA7BEA">
        <w:rPr>
          <w:rFonts w:ascii="Times New Roman" w:hAnsi="Times New Roman" w:cs="Times New Roman"/>
          <w:sz w:val="20"/>
          <w:szCs w:val="20"/>
        </w:rPr>
        <w:t xml:space="preserve">Email:             </w:t>
      </w:r>
      <w:r w:rsidR="00CA7BEA">
        <w:rPr>
          <w:rFonts w:ascii="Times New Roman" w:hAnsi="Times New Roman" w:cs="Times New Roman"/>
          <w:sz w:val="20"/>
          <w:szCs w:val="20"/>
        </w:rPr>
        <w:t xml:space="preserve"> </w:t>
      </w:r>
      <w:hyperlink r:id="rId9" w:history="1">
        <w:r w:rsidRPr="00CA7BEA">
          <w:rPr>
            <w:rStyle w:val="Hyperlink"/>
            <w:rFonts w:ascii="Times New Roman" w:hAnsi="Times New Roman" w:cs="Times New Roman"/>
            <w:sz w:val="20"/>
            <w:szCs w:val="20"/>
          </w:rPr>
          <w:t>pauls@umd.edu</w:t>
        </w:r>
      </w:hyperlink>
    </w:p>
    <w:p w:rsidR="009A539C" w:rsidRPr="00CA7BEA" w:rsidRDefault="009A539C" w:rsidP="003B4CF1">
      <w:pPr>
        <w:pStyle w:val="Location"/>
        <w:rPr>
          <w:rFonts w:ascii="Times New Roman" w:hAnsi="Times New Roman" w:cs="Times New Roman"/>
          <w:sz w:val="20"/>
          <w:szCs w:val="20"/>
        </w:rPr>
      </w:pPr>
      <w:r w:rsidRPr="00CA7BEA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hyperlink r:id="rId10" w:history="1">
        <w:r w:rsidRPr="00CA7BEA">
          <w:rPr>
            <w:rStyle w:val="Hyperlink"/>
            <w:rFonts w:ascii="Times New Roman" w:hAnsi="Times New Roman" w:cs="Times New Roman"/>
            <w:sz w:val="20"/>
            <w:szCs w:val="20"/>
          </w:rPr>
          <w:t>daffodils.muse@gmail.com</w:t>
        </w:r>
      </w:hyperlink>
    </w:p>
    <w:p w:rsidR="00F53A44" w:rsidRPr="00CA7BEA" w:rsidRDefault="0085472C" w:rsidP="00DA733F">
      <w:pPr>
        <w:pStyle w:val="Location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Website</w:t>
      </w:r>
      <w:r w:rsidR="009A539C" w:rsidRPr="00CA7BEA">
        <w:rPr>
          <w:rFonts w:ascii="Times New Roman" w:hAnsi="Times New Roman" w:cs="Times New Roman"/>
          <w:sz w:val="20"/>
          <w:szCs w:val="20"/>
        </w:rPr>
        <w:t xml:space="preserve">:          </w:t>
      </w:r>
      <w:hyperlink r:id="rId11" w:history="1">
        <w:r w:rsidR="009A539C" w:rsidRPr="00CA7BEA">
          <w:rPr>
            <w:rStyle w:val="Hyperlink"/>
            <w:rFonts w:ascii="Times New Roman" w:hAnsi="Times New Roman" w:cs="Times New Roman"/>
            <w:sz w:val="20"/>
            <w:szCs w:val="20"/>
          </w:rPr>
          <w:t>https://terpconnect.umd.edu/~pauls/</w:t>
        </w:r>
      </w:hyperlink>
    </w:p>
    <w:p w:rsidR="00F53A44" w:rsidRPr="00A9052E" w:rsidRDefault="004038CA">
      <w:pPr>
        <w:pStyle w:val="SectionHeading"/>
        <w:rPr>
          <w:rFonts w:ascii="Times New Roman" w:hAnsi="Times New Roman" w:cs="Times New Roman"/>
          <w:b/>
          <w:sz w:val="20"/>
          <w:szCs w:val="20"/>
        </w:rPr>
      </w:pPr>
      <w:r w:rsidRPr="00A9052E">
        <w:rPr>
          <w:rFonts w:ascii="Times New Roman" w:hAnsi="Times New Roman" w:cs="Times New Roman"/>
          <w:b/>
          <w:sz w:val="20"/>
          <w:szCs w:val="20"/>
        </w:rPr>
        <w:t>EDUCATION</w:t>
      </w:r>
    </w:p>
    <w:p w:rsidR="00F53A44" w:rsidRPr="00A9052E" w:rsidRDefault="006F158C">
      <w:pPr>
        <w:pStyle w:val="Location"/>
        <w:rPr>
          <w:rFonts w:ascii="Times New Roman" w:hAnsi="Times New Roman" w:cs="Times New Roman"/>
          <w:b/>
          <w:sz w:val="20"/>
          <w:szCs w:val="20"/>
        </w:rPr>
      </w:pPr>
      <w:r w:rsidRPr="00A9052E">
        <w:rPr>
          <w:rFonts w:ascii="Times New Roman" w:hAnsi="Times New Roman" w:cs="Times New Roman"/>
          <w:b/>
          <w:sz w:val="20"/>
          <w:szCs w:val="20"/>
        </w:rPr>
        <w:t>University of Maryland, College Park, MD</w:t>
      </w:r>
    </w:p>
    <w:p w:rsidR="00F53A44" w:rsidRPr="00A9052E" w:rsidRDefault="006F158C">
      <w:pPr>
        <w:pStyle w:val="JobTitle"/>
        <w:rPr>
          <w:rFonts w:ascii="Times New Roman" w:hAnsi="Times New Roman" w:cs="Times New Roman"/>
          <w:sz w:val="20"/>
          <w:szCs w:val="20"/>
        </w:rPr>
      </w:pPr>
      <w:r w:rsidRPr="00A9052E">
        <w:rPr>
          <w:rFonts w:ascii="Times New Roman" w:hAnsi="Times New Roman" w:cs="Times New Roman"/>
          <w:b w:val="0"/>
          <w:sz w:val="20"/>
          <w:szCs w:val="20"/>
        </w:rPr>
        <w:t>Pursuing a PhD in Physics</w:t>
      </w:r>
      <w:r w:rsidR="00294F82" w:rsidRPr="00A9052E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</w:t>
      </w:r>
      <w:r w:rsidR="00C40C11" w:rsidRPr="00A9052E">
        <w:rPr>
          <w:rFonts w:ascii="Times New Roman" w:hAnsi="Times New Roman" w:cs="Times New Roman"/>
          <w:sz w:val="20"/>
          <w:szCs w:val="20"/>
        </w:rPr>
        <w:t xml:space="preserve">                           </w:t>
      </w:r>
      <w:r w:rsidR="00294F82" w:rsidRPr="00A9052E">
        <w:rPr>
          <w:rFonts w:ascii="Times New Roman" w:hAnsi="Times New Roman" w:cs="Times New Roman"/>
          <w:sz w:val="20"/>
          <w:szCs w:val="20"/>
        </w:rPr>
        <w:t xml:space="preserve"> </w:t>
      </w:r>
      <w:r w:rsidR="003D4237" w:rsidRPr="00A9052E">
        <w:rPr>
          <w:rFonts w:ascii="Times New Roman" w:hAnsi="Times New Roman" w:cs="Times New Roman"/>
          <w:sz w:val="20"/>
          <w:szCs w:val="20"/>
        </w:rPr>
        <w:t xml:space="preserve">          </w:t>
      </w:r>
      <w:r w:rsidR="00294F82" w:rsidRPr="00A9052E">
        <w:rPr>
          <w:rFonts w:ascii="Times New Roman" w:hAnsi="Times New Roman" w:cs="Times New Roman"/>
          <w:b w:val="0"/>
          <w:sz w:val="20"/>
          <w:szCs w:val="20"/>
        </w:rPr>
        <w:t>August</w:t>
      </w:r>
      <w:r w:rsidR="00294F82" w:rsidRPr="00A9052E">
        <w:rPr>
          <w:rFonts w:ascii="Times New Roman" w:hAnsi="Times New Roman" w:cs="Times New Roman"/>
          <w:sz w:val="20"/>
          <w:szCs w:val="20"/>
        </w:rPr>
        <w:t xml:space="preserve"> </w:t>
      </w:r>
      <w:r w:rsidR="00294F82" w:rsidRPr="00A9052E">
        <w:rPr>
          <w:rFonts w:ascii="Times New Roman" w:hAnsi="Times New Roman" w:cs="Times New Roman"/>
          <w:b w:val="0"/>
          <w:sz w:val="20"/>
          <w:szCs w:val="20"/>
        </w:rPr>
        <w:t>2008</w:t>
      </w:r>
      <w:r w:rsidR="00294F82" w:rsidRPr="00A9052E">
        <w:rPr>
          <w:rFonts w:ascii="Times New Roman" w:hAnsi="Times New Roman" w:cs="Times New Roman"/>
          <w:sz w:val="20"/>
          <w:szCs w:val="20"/>
        </w:rPr>
        <w:t xml:space="preserve"> - </w:t>
      </w:r>
      <w:r w:rsidR="00294F82" w:rsidRPr="00A9052E">
        <w:rPr>
          <w:rFonts w:ascii="Times New Roman" w:hAnsi="Times New Roman" w:cs="Times New Roman"/>
          <w:b w:val="0"/>
          <w:sz w:val="20"/>
          <w:szCs w:val="20"/>
        </w:rPr>
        <w:t>present</w:t>
      </w:r>
    </w:p>
    <w:p w:rsidR="00F53A44" w:rsidRPr="00A9052E" w:rsidRDefault="006F158C">
      <w:pPr>
        <w:pStyle w:val="NormalBodyText"/>
        <w:rPr>
          <w:rFonts w:ascii="Times New Roman" w:hAnsi="Times New Roman" w:cs="Times New Roman"/>
          <w:sz w:val="20"/>
          <w:szCs w:val="20"/>
        </w:rPr>
      </w:pPr>
      <w:r w:rsidRPr="00A9052E">
        <w:rPr>
          <w:rFonts w:ascii="Times New Roman" w:hAnsi="Times New Roman" w:cs="Times New Roman"/>
          <w:sz w:val="20"/>
          <w:szCs w:val="20"/>
        </w:rPr>
        <w:t xml:space="preserve">Advisor: Dr. </w:t>
      </w:r>
      <w:proofErr w:type="spellStart"/>
      <w:r w:rsidRPr="00A9052E">
        <w:rPr>
          <w:rFonts w:ascii="Times New Roman" w:hAnsi="Times New Roman" w:cs="Times New Roman"/>
          <w:sz w:val="20"/>
          <w:szCs w:val="20"/>
        </w:rPr>
        <w:t>Eite</w:t>
      </w:r>
      <w:proofErr w:type="spellEnd"/>
      <w:r w:rsidRPr="00A905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9052E">
        <w:rPr>
          <w:rFonts w:ascii="Times New Roman" w:hAnsi="Times New Roman" w:cs="Times New Roman"/>
          <w:sz w:val="20"/>
          <w:szCs w:val="20"/>
        </w:rPr>
        <w:t>Tiesinga</w:t>
      </w:r>
      <w:proofErr w:type="spellEnd"/>
      <w:r w:rsidRPr="00A9052E">
        <w:rPr>
          <w:rFonts w:ascii="Times New Roman" w:hAnsi="Times New Roman" w:cs="Times New Roman"/>
          <w:sz w:val="20"/>
          <w:szCs w:val="20"/>
        </w:rPr>
        <w:t xml:space="preserve"> (January 2011 - present)</w:t>
      </w:r>
    </w:p>
    <w:p w:rsidR="006F158C" w:rsidRPr="00A9052E" w:rsidRDefault="006F158C">
      <w:pPr>
        <w:pStyle w:val="Location"/>
        <w:rPr>
          <w:rFonts w:ascii="Times New Roman" w:hAnsi="Times New Roman" w:cs="Times New Roman"/>
          <w:sz w:val="20"/>
          <w:szCs w:val="20"/>
        </w:rPr>
      </w:pPr>
    </w:p>
    <w:p w:rsidR="00F53A44" w:rsidRPr="00A9052E" w:rsidRDefault="007259F8">
      <w:pPr>
        <w:pStyle w:val="Location"/>
        <w:rPr>
          <w:rFonts w:ascii="Times New Roman" w:hAnsi="Times New Roman" w:cs="Times New Roman"/>
          <w:sz w:val="20"/>
          <w:szCs w:val="20"/>
        </w:rPr>
      </w:pPr>
      <w:r w:rsidRPr="00A9052E">
        <w:rPr>
          <w:rFonts w:ascii="Times New Roman" w:hAnsi="Times New Roman" w:cs="Times New Roman"/>
          <w:b/>
          <w:sz w:val="20"/>
          <w:szCs w:val="20"/>
        </w:rPr>
        <w:t>Indian Institute of Technology, Kanpur, India</w:t>
      </w:r>
    </w:p>
    <w:p w:rsidR="00F53A44" w:rsidRPr="00A9052E" w:rsidRDefault="00844B2B">
      <w:pPr>
        <w:pStyle w:val="JobTitle"/>
        <w:rPr>
          <w:rFonts w:ascii="Times New Roman" w:hAnsi="Times New Roman" w:cs="Times New Roman"/>
          <w:b w:val="0"/>
          <w:sz w:val="20"/>
          <w:szCs w:val="20"/>
        </w:rPr>
      </w:pPr>
      <w:r>
        <w:rPr>
          <w:rFonts w:ascii="Times New Roman" w:hAnsi="Times New Roman" w:cs="Times New Roman"/>
          <w:b w:val="0"/>
          <w:sz w:val="20"/>
          <w:szCs w:val="20"/>
        </w:rPr>
        <w:t xml:space="preserve">Master of </w:t>
      </w:r>
      <w:r w:rsidR="007259F8" w:rsidRPr="00A9052E">
        <w:rPr>
          <w:rFonts w:ascii="Times New Roman" w:hAnsi="Times New Roman" w:cs="Times New Roman"/>
          <w:b w:val="0"/>
          <w:sz w:val="20"/>
          <w:szCs w:val="20"/>
        </w:rPr>
        <w:t>Sc</w:t>
      </w:r>
      <w:r>
        <w:rPr>
          <w:rFonts w:ascii="Times New Roman" w:hAnsi="Times New Roman" w:cs="Times New Roman"/>
          <w:b w:val="0"/>
          <w:sz w:val="20"/>
          <w:szCs w:val="20"/>
        </w:rPr>
        <w:t>ience</w:t>
      </w:r>
      <w:r w:rsidR="007259F8" w:rsidRPr="00A9052E">
        <w:rPr>
          <w:rFonts w:ascii="Times New Roman" w:hAnsi="Times New Roman" w:cs="Times New Roman"/>
          <w:b w:val="0"/>
          <w:sz w:val="20"/>
          <w:szCs w:val="20"/>
        </w:rPr>
        <w:t xml:space="preserve"> in Physics</w:t>
      </w:r>
      <w:r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r w:rsidR="00294F82" w:rsidRPr="00A9052E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</w:t>
      </w:r>
      <w:r w:rsidR="00744976" w:rsidRPr="00A9052E">
        <w:rPr>
          <w:rFonts w:ascii="Times New Roman" w:hAnsi="Times New Roman" w:cs="Times New Roman"/>
          <w:sz w:val="20"/>
          <w:szCs w:val="20"/>
        </w:rPr>
        <w:t xml:space="preserve">   </w:t>
      </w:r>
      <w:r w:rsidR="003D4237" w:rsidRPr="00A9052E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="00294F82" w:rsidRPr="00A9052E">
        <w:rPr>
          <w:rFonts w:ascii="Times New Roman" w:hAnsi="Times New Roman" w:cs="Times New Roman"/>
          <w:sz w:val="20"/>
          <w:szCs w:val="20"/>
        </w:rPr>
        <w:t xml:space="preserve">  </w:t>
      </w:r>
      <w:r w:rsidR="00294F82" w:rsidRPr="00A9052E">
        <w:rPr>
          <w:rFonts w:ascii="Times New Roman" w:hAnsi="Times New Roman" w:cs="Times New Roman"/>
          <w:b w:val="0"/>
          <w:sz w:val="20"/>
          <w:szCs w:val="20"/>
        </w:rPr>
        <w:t>May, 2008</w:t>
      </w:r>
    </w:p>
    <w:p w:rsidR="007259F8" w:rsidRPr="00A9052E" w:rsidRDefault="007259F8" w:rsidP="007259F8">
      <w:pPr>
        <w:pStyle w:val="SpaceAfter"/>
        <w:rPr>
          <w:rFonts w:ascii="Times New Roman" w:hAnsi="Times New Roman" w:cs="Times New Roman"/>
          <w:sz w:val="20"/>
          <w:szCs w:val="20"/>
        </w:rPr>
      </w:pPr>
      <w:r w:rsidRPr="00A9052E">
        <w:rPr>
          <w:rFonts w:ascii="Times New Roman" w:hAnsi="Times New Roman" w:cs="Times New Roman"/>
          <w:sz w:val="20"/>
          <w:szCs w:val="20"/>
        </w:rPr>
        <w:t xml:space="preserve">Thesis: “Falling ball </w:t>
      </w:r>
      <w:proofErr w:type="spellStart"/>
      <w:r w:rsidRPr="00A9052E">
        <w:rPr>
          <w:rFonts w:ascii="Times New Roman" w:hAnsi="Times New Roman" w:cs="Times New Roman"/>
          <w:sz w:val="20"/>
          <w:szCs w:val="20"/>
        </w:rPr>
        <w:t>viscometry</w:t>
      </w:r>
      <w:proofErr w:type="spellEnd"/>
      <w:r w:rsidRPr="00A9052E">
        <w:rPr>
          <w:rFonts w:ascii="Times New Roman" w:hAnsi="Times New Roman" w:cs="Times New Roman"/>
          <w:sz w:val="20"/>
          <w:szCs w:val="20"/>
        </w:rPr>
        <w:t>”</w:t>
      </w:r>
    </w:p>
    <w:p w:rsidR="00F53A44" w:rsidRPr="00A9052E" w:rsidRDefault="007259F8">
      <w:pPr>
        <w:pStyle w:val="Location"/>
        <w:rPr>
          <w:rFonts w:ascii="Times New Roman" w:hAnsi="Times New Roman" w:cs="Times New Roman"/>
          <w:b/>
          <w:sz w:val="20"/>
          <w:szCs w:val="20"/>
        </w:rPr>
      </w:pPr>
      <w:r w:rsidRPr="00A9052E">
        <w:rPr>
          <w:rFonts w:ascii="Times New Roman" w:hAnsi="Times New Roman" w:cs="Times New Roman"/>
          <w:b/>
          <w:sz w:val="20"/>
          <w:szCs w:val="20"/>
        </w:rPr>
        <w:t>Banaras Hindu University, Varanasi, India</w:t>
      </w:r>
    </w:p>
    <w:p w:rsidR="00844B2B" w:rsidRDefault="007259F8" w:rsidP="003D4237">
      <w:pPr>
        <w:pStyle w:val="JobTitle"/>
        <w:rPr>
          <w:rFonts w:ascii="Times New Roman" w:hAnsi="Times New Roman" w:cs="Times New Roman"/>
          <w:sz w:val="20"/>
          <w:szCs w:val="20"/>
        </w:rPr>
      </w:pPr>
      <w:r w:rsidRPr="00A9052E">
        <w:rPr>
          <w:rFonts w:ascii="Times New Roman" w:hAnsi="Times New Roman" w:cs="Times New Roman"/>
          <w:b w:val="0"/>
          <w:sz w:val="20"/>
          <w:szCs w:val="20"/>
        </w:rPr>
        <w:t>B</w:t>
      </w:r>
      <w:r w:rsidR="00844B2B">
        <w:rPr>
          <w:rFonts w:ascii="Times New Roman" w:hAnsi="Times New Roman" w:cs="Times New Roman"/>
          <w:b w:val="0"/>
          <w:sz w:val="20"/>
          <w:szCs w:val="20"/>
        </w:rPr>
        <w:t>achelor of S</w:t>
      </w:r>
      <w:r w:rsidRPr="00A9052E">
        <w:rPr>
          <w:rFonts w:ascii="Times New Roman" w:hAnsi="Times New Roman" w:cs="Times New Roman"/>
          <w:b w:val="0"/>
          <w:sz w:val="20"/>
          <w:szCs w:val="20"/>
        </w:rPr>
        <w:t>c</w:t>
      </w:r>
      <w:r w:rsidR="00844B2B">
        <w:rPr>
          <w:rFonts w:ascii="Times New Roman" w:hAnsi="Times New Roman" w:cs="Times New Roman"/>
          <w:b w:val="0"/>
          <w:sz w:val="20"/>
          <w:szCs w:val="20"/>
        </w:rPr>
        <w:t>ience, Physics</w:t>
      </w:r>
      <w:r w:rsidRPr="00A9052E">
        <w:rPr>
          <w:rFonts w:ascii="Times New Roman" w:hAnsi="Times New Roman" w:cs="Times New Roman"/>
          <w:b w:val="0"/>
          <w:sz w:val="20"/>
          <w:szCs w:val="20"/>
        </w:rPr>
        <w:t xml:space="preserve"> Honors</w:t>
      </w:r>
      <w:r w:rsidR="00844B2B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r w:rsidR="003D4237" w:rsidRPr="00A9052E">
        <w:rPr>
          <w:rFonts w:ascii="Times New Roman" w:hAnsi="Times New Roman" w:cs="Times New Roman"/>
          <w:b w:val="0"/>
          <w:sz w:val="20"/>
          <w:szCs w:val="20"/>
        </w:rPr>
        <w:t xml:space="preserve">    </w:t>
      </w:r>
      <w:r w:rsidR="001A201D" w:rsidRPr="00A9052E">
        <w:rPr>
          <w:rFonts w:ascii="Times New Roman" w:hAnsi="Times New Roman" w:cs="Times New Roman"/>
          <w:b w:val="0"/>
          <w:sz w:val="20"/>
          <w:szCs w:val="20"/>
        </w:rPr>
        <w:t xml:space="preserve">                                  </w:t>
      </w:r>
      <w:r w:rsidR="003D4237" w:rsidRPr="00A9052E">
        <w:rPr>
          <w:rFonts w:ascii="Times New Roman" w:hAnsi="Times New Roman" w:cs="Times New Roman"/>
          <w:b w:val="0"/>
          <w:sz w:val="20"/>
          <w:szCs w:val="20"/>
        </w:rPr>
        <w:t xml:space="preserve">              </w:t>
      </w:r>
      <w:r w:rsidR="001A201D" w:rsidRPr="00A9052E">
        <w:rPr>
          <w:rFonts w:ascii="Times New Roman" w:hAnsi="Times New Roman" w:cs="Times New Roman"/>
          <w:b w:val="0"/>
          <w:sz w:val="20"/>
          <w:szCs w:val="20"/>
        </w:rPr>
        <w:t xml:space="preserve">                                             </w:t>
      </w:r>
      <w:r w:rsidR="00744976" w:rsidRPr="00A9052E">
        <w:rPr>
          <w:rFonts w:ascii="Times New Roman" w:hAnsi="Times New Roman" w:cs="Times New Roman"/>
          <w:b w:val="0"/>
          <w:sz w:val="20"/>
          <w:szCs w:val="20"/>
        </w:rPr>
        <w:t xml:space="preserve">   </w:t>
      </w:r>
      <w:r w:rsidR="001A201D" w:rsidRPr="00A9052E">
        <w:rPr>
          <w:rFonts w:ascii="Times New Roman" w:hAnsi="Times New Roman" w:cs="Times New Roman"/>
          <w:b w:val="0"/>
          <w:sz w:val="20"/>
          <w:szCs w:val="20"/>
        </w:rPr>
        <w:t xml:space="preserve">   May, 2006</w:t>
      </w:r>
      <w:r w:rsidR="001A201D" w:rsidRPr="00A9052E">
        <w:rPr>
          <w:rFonts w:ascii="Times New Roman" w:hAnsi="Times New Roman" w:cs="Times New Roman"/>
          <w:sz w:val="20"/>
          <w:szCs w:val="20"/>
        </w:rPr>
        <w:tab/>
      </w:r>
    </w:p>
    <w:p w:rsidR="001739DF" w:rsidRPr="001739DF" w:rsidRDefault="00844B2B" w:rsidP="001739DF">
      <w:pPr>
        <w:pStyle w:val="SectionHeading"/>
        <w:rPr>
          <w:rFonts w:ascii="Times New Roman" w:hAnsi="Times New Roman" w:cs="Times New Roman"/>
          <w:sz w:val="20"/>
          <w:szCs w:val="20"/>
        </w:rPr>
      </w:pPr>
      <w:r w:rsidRPr="001739DF">
        <w:rPr>
          <w:rFonts w:ascii="Times New Roman" w:hAnsi="Times New Roman" w:cs="Times New Roman"/>
          <w:b/>
          <w:sz w:val="20"/>
          <w:szCs w:val="20"/>
        </w:rPr>
        <w:t>TECHNICAL SKILLS ACQUIRED</w:t>
      </w:r>
    </w:p>
    <w:p w:rsidR="00844B2B" w:rsidRPr="001739DF" w:rsidRDefault="00844B2B" w:rsidP="001739DF">
      <w:pPr>
        <w:pStyle w:val="Location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1739DF">
        <w:rPr>
          <w:rFonts w:ascii="Times New Roman" w:hAnsi="Times New Roman" w:cs="Times New Roman"/>
          <w:b/>
          <w:sz w:val="20"/>
          <w:szCs w:val="20"/>
        </w:rPr>
        <w:t>Scientific Computing:</w:t>
      </w:r>
      <w:r w:rsidRPr="001739DF">
        <w:rPr>
          <w:rFonts w:ascii="Times New Roman" w:hAnsi="Times New Roman" w:cs="Times New Roman"/>
          <w:sz w:val="20"/>
          <w:szCs w:val="20"/>
        </w:rPr>
        <w:t xml:space="preserve"> Python, </w:t>
      </w:r>
      <w:proofErr w:type="gramStart"/>
      <w:r w:rsidRPr="001739DF">
        <w:rPr>
          <w:rFonts w:ascii="Times New Roman" w:hAnsi="Times New Roman" w:cs="Times New Roman"/>
          <w:sz w:val="20"/>
          <w:szCs w:val="20"/>
        </w:rPr>
        <w:t>Fortran</w:t>
      </w:r>
      <w:proofErr w:type="gramEnd"/>
      <w:r w:rsidRPr="001739DF">
        <w:rPr>
          <w:rFonts w:ascii="Times New Roman" w:hAnsi="Times New Roman" w:cs="Times New Roman"/>
          <w:sz w:val="20"/>
          <w:szCs w:val="20"/>
        </w:rPr>
        <w:t xml:space="preserve"> 90, C++, Mathematica.</w:t>
      </w:r>
    </w:p>
    <w:p w:rsidR="00844B2B" w:rsidRPr="001739DF" w:rsidRDefault="00844B2B" w:rsidP="001739DF">
      <w:pPr>
        <w:pStyle w:val="Location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1739DF">
        <w:rPr>
          <w:rFonts w:ascii="Times New Roman" w:hAnsi="Times New Roman" w:cs="Times New Roman"/>
          <w:b/>
          <w:sz w:val="20"/>
          <w:szCs w:val="20"/>
        </w:rPr>
        <w:t>Other Languages:</w:t>
      </w:r>
      <w:r w:rsidRPr="001739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39DF">
        <w:rPr>
          <w:rFonts w:ascii="Times New Roman" w:hAnsi="Times New Roman" w:cs="Times New Roman"/>
          <w:sz w:val="20"/>
          <w:szCs w:val="20"/>
        </w:rPr>
        <w:t>Gnuplot</w:t>
      </w:r>
      <w:proofErr w:type="spellEnd"/>
      <w:r w:rsidR="00DF73A3">
        <w:rPr>
          <w:rFonts w:ascii="Times New Roman" w:hAnsi="Times New Roman" w:cs="Times New Roman"/>
          <w:sz w:val="20"/>
          <w:szCs w:val="20"/>
        </w:rPr>
        <w:t>,</w:t>
      </w:r>
      <w:r w:rsidRPr="001739DF">
        <w:rPr>
          <w:rFonts w:ascii="Times New Roman" w:hAnsi="Times New Roman" w:cs="Times New Roman"/>
          <w:sz w:val="20"/>
          <w:szCs w:val="20"/>
        </w:rPr>
        <w:t xml:space="preserve"> UNIX Shell Scripts, </w:t>
      </w:r>
      <w:proofErr w:type="spellStart"/>
      <w:r w:rsidRPr="001739DF">
        <w:rPr>
          <w:rFonts w:ascii="Times New Roman" w:hAnsi="Times New Roman" w:cs="Times New Roman"/>
          <w:sz w:val="20"/>
          <w:szCs w:val="20"/>
        </w:rPr>
        <w:t>LaTex</w:t>
      </w:r>
      <w:proofErr w:type="spellEnd"/>
      <w:r w:rsidRPr="001739DF">
        <w:rPr>
          <w:rFonts w:ascii="Times New Roman" w:hAnsi="Times New Roman" w:cs="Times New Roman"/>
          <w:sz w:val="20"/>
          <w:szCs w:val="20"/>
        </w:rPr>
        <w:t>, HTML, CSS.</w:t>
      </w:r>
    </w:p>
    <w:p w:rsidR="00844B2B" w:rsidRPr="001739DF" w:rsidRDefault="00844B2B" w:rsidP="001739DF">
      <w:pPr>
        <w:pStyle w:val="Location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1739DF">
        <w:rPr>
          <w:rFonts w:ascii="Times New Roman" w:hAnsi="Times New Roman" w:cs="Times New Roman"/>
          <w:b/>
          <w:sz w:val="20"/>
          <w:szCs w:val="20"/>
        </w:rPr>
        <w:t>Softwares</w:t>
      </w:r>
      <w:proofErr w:type="spellEnd"/>
      <w:r w:rsidRPr="001739DF">
        <w:rPr>
          <w:rFonts w:ascii="Times New Roman" w:hAnsi="Times New Roman" w:cs="Times New Roman"/>
          <w:b/>
          <w:sz w:val="20"/>
          <w:szCs w:val="20"/>
        </w:rPr>
        <w:t>:</w:t>
      </w:r>
      <w:r w:rsidRPr="001739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39DF">
        <w:rPr>
          <w:rFonts w:ascii="Times New Roman" w:hAnsi="Times New Roman" w:cs="Times New Roman"/>
          <w:sz w:val="20"/>
          <w:szCs w:val="20"/>
        </w:rPr>
        <w:t>Inkscape</w:t>
      </w:r>
      <w:proofErr w:type="spellEnd"/>
      <w:r w:rsidRPr="001739DF">
        <w:rPr>
          <w:rFonts w:ascii="Times New Roman" w:hAnsi="Times New Roman" w:cs="Times New Roman"/>
          <w:sz w:val="20"/>
          <w:szCs w:val="20"/>
        </w:rPr>
        <w:t xml:space="preserve">, Adobe- </w:t>
      </w:r>
      <w:proofErr w:type="spellStart"/>
      <w:r w:rsidRPr="001739DF">
        <w:rPr>
          <w:rFonts w:ascii="Times New Roman" w:hAnsi="Times New Roman" w:cs="Times New Roman"/>
          <w:sz w:val="20"/>
          <w:szCs w:val="20"/>
        </w:rPr>
        <w:t>Lightroom</w:t>
      </w:r>
      <w:proofErr w:type="spellEnd"/>
      <w:r w:rsidRPr="001739DF">
        <w:rPr>
          <w:rFonts w:ascii="Times New Roman" w:hAnsi="Times New Roman" w:cs="Times New Roman"/>
          <w:sz w:val="20"/>
          <w:szCs w:val="20"/>
        </w:rPr>
        <w:t xml:space="preserve">, Photoshop, Dreamweaver, </w:t>
      </w:r>
    </w:p>
    <w:p w:rsidR="00844B2B" w:rsidRPr="001739DF" w:rsidRDefault="001739DF" w:rsidP="001739DF">
      <w:pPr>
        <w:pStyle w:val="Location"/>
        <w:ind w:left="172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350EDE">
        <w:rPr>
          <w:rFonts w:ascii="Times New Roman" w:hAnsi="Times New Roman" w:cs="Times New Roman"/>
          <w:sz w:val="20"/>
          <w:szCs w:val="20"/>
        </w:rPr>
        <w:t>Microsoft- Word, Excel, PowerP</w:t>
      </w:r>
      <w:r w:rsidR="00844B2B" w:rsidRPr="001739DF">
        <w:rPr>
          <w:rFonts w:ascii="Times New Roman" w:hAnsi="Times New Roman" w:cs="Times New Roman"/>
          <w:sz w:val="20"/>
          <w:szCs w:val="20"/>
        </w:rPr>
        <w:t>oint</w:t>
      </w:r>
      <w:r w:rsidR="00434BC8">
        <w:rPr>
          <w:rFonts w:ascii="Times New Roman" w:hAnsi="Times New Roman" w:cs="Times New Roman"/>
          <w:sz w:val="20"/>
          <w:szCs w:val="20"/>
        </w:rPr>
        <w:t>.</w:t>
      </w:r>
    </w:p>
    <w:p w:rsidR="00F53A44" w:rsidRPr="00A9052E" w:rsidRDefault="004C0AB1">
      <w:pPr>
        <w:pStyle w:val="SectionHeading"/>
        <w:rPr>
          <w:rFonts w:ascii="Times New Roman" w:hAnsi="Times New Roman" w:cs="Times New Roman"/>
          <w:b/>
          <w:sz w:val="20"/>
          <w:szCs w:val="20"/>
        </w:rPr>
      </w:pPr>
      <w:r w:rsidRPr="00A9052E">
        <w:rPr>
          <w:rFonts w:ascii="Times New Roman" w:hAnsi="Times New Roman" w:cs="Times New Roman"/>
          <w:b/>
          <w:sz w:val="20"/>
          <w:szCs w:val="20"/>
        </w:rPr>
        <w:t xml:space="preserve">Scholarships </w:t>
      </w:r>
      <w:r w:rsidR="008B1F09">
        <w:rPr>
          <w:rFonts w:ascii="Times New Roman" w:hAnsi="Times New Roman" w:cs="Times New Roman"/>
          <w:b/>
          <w:sz w:val="20"/>
          <w:szCs w:val="20"/>
        </w:rPr>
        <w:t>and</w:t>
      </w:r>
      <w:r w:rsidRPr="00A9052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80F8D" w:rsidRPr="00A9052E">
        <w:rPr>
          <w:rFonts w:ascii="Times New Roman" w:hAnsi="Times New Roman" w:cs="Times New Roman"/>
          <w:b/>
          <w:sz w:val="20"/>
          <w:szCs w:val="20"/>
        </w:rPr>
        <w:t>assistantships</w:t>
      </w:r>
    </w:p>
    <w:p w:rsidR="00866E63" w:rsidRPr="00A9052E" w:rsidRDefault="008E4593" w:rsidP="00CD4764">
      <w:pPr>
        <w:pStyle w:val="Location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9052E">
        <w:rPr>
          <w:rFonts w:ascii="Times New Roman" w:hAnsi="Times New Roman" w:cs="Times New Roman"/>
          <w:sz w:val="20"/>
          <w:szCs w:val="20"/>
        </w:rPr>
        <w:t>Graduate Research</w:t>
      </w:r>
      <w:r w:rsidR="00EF1054" w:rsidRPr="00A9052E">
        <w:rPr>
          <w:rFonts w:ascii="Times New Roman" w:hAnsi="Times New Roman" w:cs="Times New Roman"/>
          <w:sz w:val="20"/>
          <w:szCs w:val="20"/>
        </w:rPr>
        <w:t xml:space="preserve"> Assis</w:t>
      </w:r>
      <w:r w:rsidR="008D68F8" w:rsidRPr="00A9052E">
        <w:rPr>
          <w:rFonts w:ascii="Times New Roman" w:hAnsi="Times New Roman" w:cs="Times New Roman"/>
          <w:sz w:val="20"/>
          <w:szCs w:val="20"/>
        </w:rPr>
        <w:t xml:space="preserve">tantship at the </w:t>
      </w:r>
      <w:r w:rsidR="00894835" w:rsidRPr="00A9052E">
        <w:rPr>
          <w:rFonts w:ascii="Times New Roman" w:hAnsi="Times New Roman" w:cs="Times New Roman"/>
          <w:sz w:val="20"/>
          <w:szCs w:val="20"/>
        </w:rPr>
        <w:t>Joint Quantum Institute,</w:t>
      </w:r>
      <w:r w:rsidR="008D68F8" w:rsidRPr="00A9052E">
        <w:rPr>
          <w:rFonts w:ascii="Times New Roman" w:hAnsi="Times New Roman" w:cs="Times New Roman"/>
          <w:sz w:val="20"/>
          <w:szCs w:val="20"/>
        </w:rPr>
        <w:t xml:space="preserve"> and</w:t>
      </w:r>
    </w:p>
    <w:p w:rsidR="00866E63" w:rsidRPr="00A9052E" w:rsidRDefault="008D68F8" w:rsidP="00866E63">
      <w:pPr>
        <w:pStyle w:val="Location"/>
        <w:ind w:left="1008"/>
        <w:jc w:val="both"/>
        <w:rPr>
          <w:rFonts w:ascii="Times New Roman" w:hAnsi="Times New Roman" w:cs="Times New Roman"/>
          <w:sz w:val="20"/>
          <w:szCs w:val="20"/>
        </w:rPr>
      </w:pPr>
      <w:r w:rsidRPr="00A9052E">
        <w:rPr>
          <w:rFonts w:ascii="Times New Roman" w:hAnsi="Times New Roman" w:cs="Times New Roman"/>
          <w:sz w:val="20"/>
          <w:szCs w:val="20"/>
        </w:rPr>
        <w:t>Joint Center for Quantum Information and Computer Science,</w:t>
      </w:r>
    </w:p>
    <w:p w:rsidR="00F53A44" w:rsidRPr="00A9052E" w:rsidRDefault="00EF1054" w:rsidP="00866E63">
      <w:pPr>
        <w:pStyle w:val="Location"/>
        <w:ind w:left="1008"/>
        <w:jc w:val="both"/>
        <w:rPr>
          <w:rFonts w:ascii="Times New Roman" w:hAnsi="Times New Roman" w:cs="Times New Roman"/>
          <w:sz w:val="20"/>
          <w:szCs w:val="20"/>
        </w:rPr>
      </w:pPr>
      <w:r w:rsidRPr="00A9052E">
        <w:rPr>
          <w:rFonts w:ascii="Times New Roman" w:hAnsi="Times New Roman" w:cs="Times New Roman"/>
          <w:sz w:val="20"/>
          <w:szCs w:val="20"/>
        </w:rPr>
        <w:t>University of Maryland</w:t>
      </w:r>
      <w:r w:rsidR="001A201D" w:rsidRPr="00A9052E"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  <w:r w:rsidR="003D4237" w:rsidRPr="00A9052E">
        <w:rPr>
          <w:rFonts w:ascii="Times New Roman" w:hAnsi="Times New Roman" w:cs="Times New Roman"/>
          <w:sz w:val="20"/>
          <w:szCs w:val="20"/>
        </w:rPr>
        <w:t xml:space="preserve">          </w:t>
      </w:r>
      <w:r w:rsidR="001A201D" w:rsidRPr="00A9052E">
        <w:rPr>
          <w:rFonts w:ascii="Times New Roman" w:hAnsi="Times New Roman" w:cs="Times New Roman"/>
          <w:sz w:val="20"/>
          <w:szCs w:val="20"/>
        </w:rPr>
        <w:t xml:space="preserve">         </w:t>
      </w:r>
      <w:r w:rsidR="00894835" w:rsidRPr="00A9052E">
        <w:rPr>
          <w:rFonts w:ascii="Times New Roman" w:hAnsi="Times New Roman" w:cs="Times New Roman"/>
          <w:sz w:val="20"/>
          <w:szCs w:val="20"/>
        </w:rPr>
        <w:t xml:space="preserve">                      </w:t>
      </w:r>
      <w:r w:rsidR="00866E63" w:rsidRPr="00A9052E">
        <w:rPr>
          <w:rFonts w:ascii="Times New Roman" w:hAnsi="Times New Roman" w:cs="Times New Roman"/>
          <w:sz w:val="20"/>
          <w:szCs w:val="20"/>
        </w:rPr>
        <w:t xml:space="preserve">                     </w:t>
      </w:r>
      <w:r w:rsidR="008D68F8" w:rsidRPr="00A9052E">
        <w:rPr>
          <w:rFonts w:ascii="Times New Roman" w:hAnsi="Times New Roman" w:cs="Times New Roman"/>
          <w:sz w:val="20"/>
          <w:szCs w:val="20"/>
        </w:rPr>
        <w:t>August 2014</w:t>
      </w:r>
      <w:r w:rsidR="001A201D" w:rsidRPr="00A9052E">
        <w:rPr>
          <w:rFonts w:ascii="Times New Roman" w:hAnsi="Times New Roman" w:cs="Times New Roman"/>
          <w:sz w:val="20"/>
          <w:szCs w:val="20"/>
        </w:rPr>
        <w:t xml:space="preserve"> </w:t>
      </w:r>
      <w:r w:rsidR="004038CA" w:rsidRPr="00A9052E">
        <w:rPr>
          <w:rFonts w:ascii="Times New Roman" w:hAnsi="Times New Roman" w:cs="Times New Roman"/>
          <w:sz w:val="20"/>
          <w:szCs w:val="20"/>
        </w:rPr>
        <w:t xml:space="preserve">– </w:t>
      </w:r>
      <w:sdt>
        <w:sdtPr>
          <w:rPr>
            <w:rFonts w:ascii="Times New Roman" w:hAnsi="Times New Roman" w:cs="Times New Roman"/>
            <w:sz w:val="20"/>
            <w:szCs w:val="20"/>
          </w:rPr>
          <w:id w:val="275215228"/>
          <w:placeholder>
            <w:docPart w:val="2CC037D9F84942F9A655F46706BDFC03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="008E4593" w:rsidRPr="00A9052E">
            <w:rPr>
              <w:rFonts w:ascii="Times New Roman" w:hAnsi="Times New Roman" w:cs="Times New Roman"/>
              <w:sz w:val="20"/>
              <w:szCs w:val="20"/>
            </w:rPr>
            <w:t>present</w:t>
          </w:r>
        </w:sdtContent>
      </w:sdt>
    </w:p>
    <w:p w:rsidR="00C24C46" w:rsidRPr="00A9052E" w:rsidRDefault="008D68F8" w:rsidP="003C3398">
      <w:pPr>
        <w:pStyle w:val="Location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9052E">
        <w:rPr>
          <w:rFonts w:ascii="Times New Roman" w:hAnsi="Times New Roman" w:cs="Times New Roman"/>
          <w:sz w:val="20"/>
          <w:szCs w:val="20"/>
        </w:rPr>
        <w:t>Graduate Research Assistantship</w:t>
      </w:r>
      <w:r w:rsidR="00894835" w:rsidRPr="00A9052E">
        <w:rPr>
          <w:rFonts w:ascii="Times New Roman" w:hAnsi="Times New Roman" w:cs="Times New Roman"/>
          <w:sz w:val="20"/>
          <w:szCs w:val="20"/>
        </w:rPr>
        <w:t xml:space="preserve"> </w:t>
      </w:r>
      <w:r w:rsidRPr="00A9052E">
        <w:rPr>
          <w:rFonts w:ascii="Times New Roman" w:hAnsi="Times New Roman" w:cs="Times New Roman"/>
          <w:sz w:val="20"/>
          <w:szCs w:val="20"/>
        </w:rPr>
        <w:t>at the Joint Quantum Institute,</w:t>
      </w:r>
    </w:p>
    <w:p w:rsidR="00F53A44" w:rsidRPr="00A9052E" w:rsidRDefault="001A201D" w:rsidP="00C24C46">
      <w:pPr>
        <w:pStyle w:val="Location"/>
        <w:ind w:left="1008"/>
        <w:jc w:val="both"/>
        <w:rPr>
          <w:rFonts w:ascii="Times New Roman" w:hAnsi="Times New Roman" w:cs="Times New Roman"/>
          <w:sz w:val="20"/>
          <w:szCs w:val="20"/>
        </w:rPr>
      </w:pPr>
      <w:r w:rsidRPr="00A9052E">
        <w:rPr>
          <w:rFonts w:ascii="Times New Roman" w:hAnsi="Times New Roman" w:cs="Times New Roman"/>
          <w:sz w:val="20"/>
          <w:szCs w:val="20"/>
        </w:rPr>
        <w:t>University of Maryland</w:t>
      </w:r>
      <w:r w:rsidRPr="00A9052E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E193C" w:rsidRPr="00A9052E">
        <w:rPr>
          <w:rFonts w:ascii="Times New Roman" w:hAnsi="Times New Roman" w:cs="Times New Roman"/>
          <w:sz w:val="20"/>
          <w:szCs w:val="20"/>
        </w:rPr>
        <w:t xml:space="preserve">   </w:t>
      </w:r>
      <w:r w:rsidRPr="00A9052E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5E193C" w:rsidRPr="00A9052E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 w:rsidRPr="00A9052E">
        <w:rPr>
          <w:rFonts w:ascii="Times New Roman" w:hAnsi="Times New Roman" w:cs="Times New Roman"/>
          <w:sz w:val="20"/>
          <w:szCs w:val="20"/>
        </w:rPr>
        <w:t xml:space="preserve">     </w:t>
      </w:r>
      <w:r w:rsidR="008D68F8" w:rsidRPr="00A9052E">
        <w:rPr>
          <w:rFonts w:ascii="Times New Roman" w:hAnsi="Times New Roman" w:cs="Times New Roman"/>
          <w:sz w:val="20"/>
          <w:szCs w:val="20"/>
        </w:rPr>
        <w:t xml:space="preserve"> </w:t>
      </w:r>
      <w:r w:rsidRPr="00A9052E">
        <w:rPr>
          <w:rFonts w:ascii="Times New Roman" w:hAnsi="Times New Roman" w:cs="Times New Roman"/>
          <w:sz w:val="20"/>
          <w:szCs w:val="20"/>
        </w:rPr>
        <w:t xml:space="preserve">    </w:t>
      </w:r>
      <w:r w:rsidR="005E193C" w:rsidRPr="00A9052E">
        <w:rPr>
          <w:rFonts w:ascii="Times New Roman" w:hAnsi="Times New Roman" w:cs="Times New Roman"/>
          <w:sz w:val="20"/>
          <w:szCs w:val="20"/>
        </w:rPr>
        <w:t xml:space="preserve">  </w:t>
      </w:r>
      <w:r w:rsidRPr="00A9052E">
        <w:rPr>
          <w:rFonts w:ascii="Times New Roman" w:hAnsi="Times New Roman" w:cs="Times New Roman"/>
          <w:sz w:val="20"/>
          <w:szCs w:val="20"/>
        </w:rPr>
        <w:t xml:space="preserve">        </w:t>
      </w:r>
      <w:r w:rsidR="003D4237" w:rsidRPr="00A9052E">
        <w:rPr>
          <w:rFonts w:ascii="Times New Roman" w:hAnsi="Times New Roman" w:cs="Times New Roman"/>
          <w:sz w:val="20"/>
          <w:szCs w:val="20"/>
        </w:rPr>
        <w:t xml:space="preserve"> </w:t>
      </w:r>
      <w:r w:rsidR="00C24C46" w:rsidRPr="00A9052E">
        <w:rPr>
          <w:rFonts w:ascii="Times New Roman" w:hAnsi="Times New Roman" w:cs="Times New Roman"/>
          <w:sz w:val="20"/>
          <w:szCs w:val="20"/>
        </w:rPr>
        <w:t xml:space="preserve">  </w:t>
      </w:r>
      <w:r w:rsidRPr="00A9052E">
        <w:rPr>
          <w:rFonts w:ascii="Times New Roman" w:hAnsi="Times New Roman" w:cs="Times New Roman"/>
          <w:sz w:val="20"/>
          <w:szCs w:val="20"/>
        </w:rPr>
        <w:t xml:space="preserve"> </w:t>
      </w:r>
      <w:sdt>
        <w:sdtPr>
          <w:rPr>
            <w:rFonts w:ascii="Times New Roman" w:hAnsi="Times New Roman" w:cs="Times New Roman"/>
            <w:sz w:val="20"/>
            <w:szCs w:val="20"/>
          </w:rPr>
          <w:id w:val="1184637410"/>
          <w:placeholder>
            <w:docPart w:val="A3548538F4D24B63BD1E19471AF3F01A"/>
          </w:placeholder>
          <w:date w:fullDate="2011-01-01T00:00:00Z"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="008D68F8" w:rsidRPr="00A9052E">
            <w:rPr>
              <w:rFonts w:ascii="Times New Roman" w:hAnsi="Times New Roman" w:cs="Times New Roman"/>
              <w:sz w:val="20"/>
              <w:szCs w:val="20"/>
            </w:rPr>
            <w:t>January 2011</w:t>
          </w:r>
        </w:sdtContent>
      </w:sdt>
      <w:r w:rsidRPr="00A9052E">
        <w:rPr>
          <w:rFonts w:ascii="Times New Roman" w:hAnsi="Times New Roman" w:cs="Times New Roman"/>
          <w:sz w:val="20"/>
          <w:szCs w:val="20"/>
        </w:rPr>
        <w:t xml:space="preserve"> – </w:t>
      </w:r>
      <w:sdt>
        <w:sdtPr>
          <w:rPr>
            <w:rFonts w:ascii="Times New Roman" w:hAnsi="Times New Roman" w:cs="Times New Roman"/>
            <w:sz w:val="20"/>
            <w:szCs w:val="20"/>
          </w:rPr>
          <w:id w:val="1011113914"/>
          <w:placeholder>
            <w:docPart w:val="8D4639C2DFC44B888EC68C14F2DA0945"/>
          </w:placeholder>
          <w:date w:fullDate="2014-07-01T00:00:00Z"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="008D68F8" w:rsidRPr="00A9052E">
            <w:rPr>
              <w:rFonts w:ascii="Times New Roman" w:hAnsi="Times New Roman" w:cs="Times New Roman"/>
              <w:sz w:val="20"/>
              <w:szCs w:val="20"/>
            </w:rPr>
            <w:t>July 2014</w:t>
          </w:r>
        </w:sdtContent>
      </w:sdt>
    </w:p>
    <w:p w:rsidR="00C24C46" w:rsidRPr="00A9052E" w:rsidRDefault="008D68F8" w:rsidP="004B6C4F">
      <w:pPr>
        <w:pStyle w:val="Location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A9052E">
        <w:rPr>
          <w:rFonts w:ascii="Times New Roman" w:hAnsi="Times New Roman" w:cs="Times New Roman"/>
          <w:sz w:val="20"/>
          <w:szCs w:val="20"/>
        </w:rPr>
        <w:t>Graduate Teaching Assistantship at the Dept. of Physics,</w:t>
      </w:r>
      <w:r w:rsidR="00C24C46" w:rsidRPr="00A9052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D68F8" w:rsidRPr="00A9052E" w:rsidRDefault="008D68F8" w:rsidP="00C24C46">
      <w:pPr>
        <w:pStyle w:val="Locatio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720"/>
        </w:tabs>
        <w:ind w:left="1008"/>
        <w:jc w:val="both"/>
        <w:rPr>
          <w:rFonts w:ascii="Times New Roman" w:hAnsi="Times New Roman" w:cs="Times New Roman"/>
          <w:sz w:val="20"/>
          <w:szCs w:val="20"/>
        </w:rPr>
      </w:pPr>
      <w:r w:rsidRPr="00A9052E">
        <w:rPr>
          <w:rFonts w:ascii="Times New Roman" w:hAnsi="Times New Roman" w:cs="Times New Roman"/>
          <w:sz w:val="20"/>
          <w:szCs w:val="20"/>
        </w:rPr>
        <w:t>University of Maryland</w:t>
      </w:r>
      <w:r w:rsidRPr="00A9052E">
        <w:rPr>
          <w:rFonts w:ascii="Times New Roman" w:hAnsi="Times New Roman" w:cs="Times New Roman"/>
          <w:sz w:val="20"/>
          <w:szCs w:val="20"/>
        </w:rPr>
        <w:tab/>
      </w:r>
      <w:r w:rsidRPr="00A9052E">
        <w:rPr>
          <w:rFonts w:ascii="Times New Roman" w:hAnsi="Times New Roman" w:cs="Times New Roman"/>
          <w:sz w:val="20"/>
          <w:szCs w:val="20"/>
        </w:rPr>
        <w:tab/>
      </w:r>
      <w:r w:rsidRPr="00A9052E">
        <w:rPr>
          <w:rFonts w:ascii="Times New Roman" w:hAnsi="Times New Roman" w:cs="Times New Roman"/>
          <w:sz w:val="20"/>
          <w:szCs w:val="20"/>
        </w:rPr>
        <w:tab/>
      </w:r>
      <w:r w:rsidRPr="00A9052E">
        <w:rPr>
          <w:rFonts w:ascii="Times New Roman" w:hAnsi="Times New Roman" w:cs="Times New Roman"/>
          <w:sz w:val="20"/>
          <w:szCs w:val="20"/>
        </w:rPr>
        <w:tab/>
      </w:r>
      <w:r w:rsidRPr="00A9052E">
        <w:rPr>
          <w:rFonts w:ascii="Times New Roman" w:hAnsi="Times New Roman" w:cs="Times New Roman"/>
          <w:sz w:val="20"/>
          <w:szCs w:val="20"/>
        </w:rPr>
        <w:tab/>
      </w:r>
      <w:r w:rsidR="00C24C46" w:rsidRPr="00A9052E">
        <w:rPr>
          <w:rFonts w:ascii="Times New Roman" w:hAnsi="Times New Roman" w:cs="Times New Roman"/>
          <w:sz w:val="20"/>
          <w:szCs w:val="20"/>
        </w:rPr>
        <w:t xml:space="preserve">  </w:t>
      </w:r>
      <w:r w:rsidRPr="00A9052E">
        <w:rPr>
          <w:rFonts w:ascii="Times New Roman" w:hAnsi="Times New Roman" w:cs="Times New Roman"/>
          <w:sz w:val="20"/>
          <w:szCs w:val="20"/>
        </w:rPr>
        <w:t xml:space="preserve">      </w:t>
      </w:r>
      <w:sdt>
        <w:sdtPr>
          <w:rPr>
            <w:rFonts w:ascii="Times New Roman" w:hAnsi="Times New Roman" w:cs="Times New Roman"/>
            <w:sz w:val="20"/>
            <w:szCs w:val="20"/>
          </w:rPr>
          <w:id w:val="-1164158203"/>
          <w:placeholder>
            <w:docPart w:val="B0DAFC4E297E4D669FC2257112A9EC9C"/>
          </w:placeholder>
          <w:date w:fullDate="2010-08-01T00:00:00Z"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A9052E">
            <w:rPr>
              <w:rFonts w:ascii="Times New Roman" w:hAnsi="Times New Roman" w:cs="Times New Roman"/>
              <w:sz w:val="20"/>
              <w:szCs w:val="20"/>
            </w:rPr>
            <w:t>August 2010</w:t>
          </w:r>
        </w:sdtContent>
      </w:sdt>
      <w:r w:rsidRPr="00A9052E">
        <w:rPr>
          <w:rFonts w:ascii="Times New Roman" w:hAnsi="Times New Roman" w:cs="Times New Roman"/>
          <w:sz w:val="20"/>
          <w:szCs w:val="20"/>
        </w:rPr>
        <w:t xml:space="preserve"> – </w:t>
      </w:r>
      <w:sdt>
        <w:sdtPr>
          <w:rPr>
            <w:rFonts w:ascii="Times New Roman" w:hAnsi="Times New Roman" w:cs="Times New Roman"/>
            <w:sz w:val="20"/>
            <w:szCs w:val="20"/>
          </w:rPr>
          <w:id w:val="921760140"/>
          <w:placeholder>
            <w:docPart w:val="9EE64D54B8014BB6923E68D37D8369B8"/>
          </w:placeholder>
          <w:date w:fullDate="2010-12-01T00:00:00Z"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A9052E">
            <w:rPr>
              <w:rFonts w:ascii="Times New Roman" w:hAnsi="Times New Roman" w:cs="Times New Roman"/>
              <w:sz w:val="20"/>
              <w:szCs w:val="20"/>
            </w:rPr>
            <w:t>December 2010</w:t>
          </w:r>
        </w:sdtContent>
      </w:sdt>
    </w:p>
    <w:p w:rsidR="00C24C46" w:rsidRPr="00A9052E" w:rsidRDefault="001A201D" w:rsidP="00484FE6">
      <w:pPr>
        <w:pStyle w:val="Location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9052E">
        <w:rPr>
          <w:rFonts w:ascii="Times New Roman" w:hAnsi="Times New Roman" w:cs="Times New Roman"/>
          <w:sz w:val="20"/>
          <w:szCs w:val="20"/>
        </w:rPr>
        <w:t>Gra</w:t>
      </w:r>
      <w:r w:rsidR="00894835" w:rsidRPr="00A9052E">
        <w:rPr>
          <w:rFonts w:ascii="Times New Roman" w:hAnsi="Times New Roman" w:cs="Times New Roman"/>
          <w:sz w:val="20"/>
          <w:szCs w:val="20"/>
        </w:rPr>
        <w:t xml:space="preserve">duate Research Assistantship, </w:t>
      </w:r>
      <w:r w:rsidR="005E193C" w:rsidRPr="00A9052E">
        <w:rPr>
          <w:rFonts w:ascii="Times New Roman" w:hAnsi="Times New Roman" w:cs="Times New Roman"/>
          <w:sz w:val="20"/>
          <w:szCs w:val="20"/>
        </w:rPr>
        <w:t>Center for Nano Physics</w:t>
      </w:r>
      <w:r w:rsidR="008D68F8" w:rsidRPr="00A9052E">
        <w:rPr>
          <w:rFonts w:ascii="Times New Roman" w:hAnsi="Times New Roman" w:cs="Times New Roman"/>
          <w:sz w:val="20"/>
          <w:szCs w:val="20"/>
        </w:rPr>
        <w:t xml:space="preserve"> </w:t>
      </w:r>
      <w:r w:rsidR="005E193C" w:rsidRPr="00A9052E">
        <w:rPr>
          <w:rFonts w:ascii="Times New Roman" w:hAnsi="Times New Roman" w:cs="Times New Roman"/>
          <w:sz w:val="20"/>
          <w:szCs w:val="20"/>
        </w:rPr>
        <w:t>and</w:t>
      </w:r>
      <w:r w:rsidR="00C24C46" w:rsidRPr="00A9052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53A44" w:rsidRPr="00A9052E" w:rsidRDefault="005E193C" w:rsidP="00C24C46">
      <w:pPr>
        <w:pStyle w:val="Location"/>
        <w:ind w:left="1008"/>
        <w:jc w:val="both"/>
        <w:rPr>
          <w:rFonts w:ascii="Times New Roman" w:hAnsi="Times New Roman" w:cs="Times New Roman"/>
          <w:sz w:val="20"/>
          <w:szCs w:val="20"/>
        </w:rPr>
      </w:pPr>
      <w:r w:rsidRPr="00A9052E">
        <w:rPr>
          <w:rFonts w:ascii="Times New Roman" w:hAnsi="Times New Roman" w:cs="Times New Roman"/>
          <w:sz w:val="20"/>
          <w:szCs w:val="20"/>
        </w:rPr>
        <w:t xml:space="preserve">Advanced </w:t>
      </w:r>
      <w:r w:rsidR="008D68F8" w:rsidRPr="00A9052E">
        <w:rPr>
          <w:rFonts w:ascii="Times New Roman" w:hAnsi="Times New Roman" w:cs="Times New Roman"/>
          <w:sz w:val="20"/>
          <w:szCs w:val="20"/>
        </w:rPr>
        <w:t xml:space="preserve">Materials, </w:t>
      </w:r>
      <w:r w:rsidR="00894835" w:rsidRPr="00A9052E">
        <w:rPr>
          <w:rFonts w:ascii="Times New Roman" w:hAnsi="Times New Roman" w:cs="Times New Roman"/>
          <w:sz w:val="20"/>
          <w:szCs w:val="20"/>
        </w:rPr>
        <w:t>University of Maryland</w:t>
      </w:r>
      <w:r w:rsidR="004038CA" w:rsidRPr="00A9052E">
        <w:rPr>
          <w:rFonts w:ascii="Times New Roman" w:hAnsi="Times New Roman" w:cs="Times New Roman"/>
          <w:sz w:val="20"/>
          <w:szCs w:val="20"/>
        </w:rPr>
        <w:tab/>
      </w:r>
      <w:r w:rsidR="00894835" w:rsidRPr="00A9052E">
        <w:rPr>
          <w:rFonts w:ascii="Times New Roman" w:hAnsi="Times New Roman" w:cs="Times New Roman"/>
          <w:sz w:val="20"/>
          <w:szCs w:val="20"/>
        </w:rPr>
        <w:t xml:space="preserve">    </w:t>
      </w:r>
      <w:r w:rsidR="001A201D" w:rsidRPr="00A9052E">
        <w:rPr>
          <w:rFonts w:ascii="Times New Roman" w:hAnsi="Times New Roman" w:cs="Times New Roman"/>
          <w:sz w:val="20"/>
          <w:szCs w:val="20"/>
        </w:rPr>
        <w:t xml:space="preserve">   </w:t>
      </w:r>
      <w:r w:rsidR="008D68F8" w:rsidRPr="00A9052E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1A201D" w:rsidRPr="00A9052E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3D4237" w:rsidRPr="00A9052E">
        <w:rPr>
          <w:rFonts w:ascii="Times New Roman" w:hAnsi="Times New Roman" w:cs="Times New Roman"/>
          <w:sz w:val="20"/>
          <w:szCs w:val="20"/>
        </w:rPr>
        <w:t xml:space="preserve">      </w:t>
      </w:r>
      <w:r w:rsidR="001A201D" w:rsidRPr="00A9052E">
        <w:rPr>
          <w:rFonts w:ascii="Times New Roman" w:hAnsi="Times New Roman" w:cs="Times New Roman"/>
          <w:sz w:val="20"/>
          <w:szCs w:val="20"/>
        </w:rPr>
        <w:t xml:space="preserve"> </w:t>
      </w:r>
      <w:sdt>
        <w:sdtPr>
          <w:rPr>
            <w:rFonts w:ascii="Times New Roman" w:hAnsi="Times New Roman" w:cs="Times New Roman"/>
            <w:sz w:val="20"/>
            <w:szCs w:val="20"/>
          </w:rPr>
          <w:id w:val="275215238"/>
          <w:placeholder>
            <w:docPart w:val="6377288AB6BE4AF1B3D73B8FF6A74355"/>
          </w:placeholder>
          <w:date w:fullDate="2009-01-01T00:00:00Z"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="00894835" w:rsidRPr="00A9052E">
            <w:rPr>
              <w:rFonts w:ascii="Times New Roman" w:hAnsi="Times New Roman" w:cs="Times New Roman"/>
              <w:sz w:val="20"/>
              <w:szCs w:val="20"/>
            </w:rPr>
            <w:t>January 2009</w:t>
          </w:r>
        </w:sdtContent>
      </w:sdt>
      <w:r w:rsidR="004038CA" w:rsidRPr="00A9052E">
        <w:rPr>
          <w:rFonts w:ascii="Times New Roman" w:hAnsi="Times New Roman" w:cs="Times New Roman"/>
          <w:sz w:val="20"/>
          <w:szCs w:val="20"/>
        </w:rPr>
        <w:t xml:space="preserve"> – </w:t>
      </w:r>
      <w:sdt>
        <w:sdtPr>
          <w:rPr>
            <w:rFonts w:ascii="Times New Roman" w:hAnsi="Times New Roman" w:cs="Times New Roman"/>
            <w:sz w:val="20"/>
            <w:szCs w:val="20"/>
          </w:rPr>
          <w:id w:val="275215240"/>
          <w:placeholder>
            <w:docPart w:val="F2FAF24686BA4E9FBAF7EC33E2D7D68C"/>
          </w:placeholder>
          <w:date w:fullDate="2010-07-01T00:00:00Z"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="00894835" w:rsidRPr="00A9052E">
            <w:rPr>
              <w:rFonts w:ascii="Times New Roman" w:hAnsi="Times New Roman" w:cs="Times New Roman"/>
              <w:sz w:val="20"/>
              <w:szCs w:val="20"/>
            </w:rPr>
            <w:t>July 2010</w:t>
          </w:r>
        </w:sdtContent>
      </w:sdt>
    </w:p>
    <w:p w:rsidR="00C24C46" w:rsidRPr="00A9052E" w:rsidRDefault="008D68F8" w:rsidP="005D15D1">
      <w:pPr>
        <w:pStyle w:val="Location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7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A9052E">
        <w:rPr>
          <w:rFonts w:ascii="Times New Roman" w:hAnsi="Times New Roman" w:cs="Times New Roman"/>
          <w:sz w:val="20"/>
          <w:szCs w:val="20"/>
        </w:rPr>
        <w:t>Graduate Teaching Assistantship at the Dept. of Physics,</w:t>
      </w:r>
    </w:p>
    <w:p w:rsidR="00894835" w:rsidRPr="00A9052E" w:rsidRDefault="008D68F8" w:rsidP="00C24C46">
      <w:pPr>
        <w:pStyle w:val="Locatio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720"/>
        </w:tabs>
        <w:ind w:left="1008"/>
        <w:jc w:val="both"/>
        <w:rPr>
          <w:rFonts w:ascii="Times New Roman" w:hAnsi="Times New Roman" w:cs="Times New Roman"/>
          <w:sz w:val="20"/>
          <w:szCs w:val="20"/>
        </w:rPr>
      </w:pPr>
      <w:r w:rsidRPr="00A9052E">
        <w:rPr>
          <w:rFonts w:ascii="Times New Roman" w:hAnsi="Times New Roman" w:cs="Times New Roman"/>
          <w:sz w:val="20"/>
          <w:szCs w:val="20"/>
        </w:rPr>
        <w:t xml:space="preserve">University of Maryland  </w:t>
      </w:r>
      <w:r w:rsidRPr="00A9052E">
        <w:rPr>
          <w:rFonts w:ascii="Times New Roman" w:hAnsi="Times New Roman" w:cs="Times New Roman"/>
          <w:sz w:val="20"/>
          <w:szCs w:val="20"/>
        </w:rPr>
        <w:tab/>
      </w:r>
      <w:r w:rsidR="000C7DAE" w:rsidRPr="00A9052E">
        <w:rPr>
          <w:rFonts w:ascii="Times New Roman" w:hAnsi="Times New Roman" w:cs="Times New Roman"/>
          <w:sz w:val="20"/>
          <w:szCs w:val="20"/>
        </w:rPr>
        <w:t xml:space="preserve"> </w:t>
      </w:r>
      <w:r w:rsidRPr="00A9052E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r w:rsidR="008D35D8" w:rsidRPr="00A9052E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 w:rsidRPr="00A9052E">
        <w:rPr>
          <w:rFonts w:ascii="Times New Roman" w:hAnsi="Times New Roman" w:cs="Times New Roman"/>
          <w:sz w:val="20"/>
          <w:szCs w:val="20"/>
        </w:rPr>
        <w:t xml:space="preserve">  </w:t>
      </w:r>
      <w:r w:rsidR="003D4237" w:rsidRPr="00A9052E">
        <w:rPr>
          <w:rFonts w:ascii="Times New Roman" w:hAnsi="Times New Roman" w:cs="Times New Roman"/>
          <w:sz w:val="20"/>
          <w:szCs w:val="20"/>
        </w:rPr>
        <w:t xml:space="preserve">   </w:t>
      </w:r>
      <w:r w:rsidRPr="00A9052E">
        <w:rPr>
          <w:rFonts w:ascii="Times New Roman" w:hAnsi="Times New Roman" w:cs="Times New Roman"/>
          <w:sz w:val="20"/>
          <w:szCs w:val="20"/>
        </w:rPr>
        <w:t xml:space="preserve"> </w:t>
      </w:r>
      <w:sdt>
        <w:sdtPr>
          <w:rPr>
            <w:rFonts w:ascii="Times New Roman" w:hAnsi="Times New Roman" w:cs="Times New Roman"/>
            <w:sz w:val="20"/>
            <w:szCs w:val="20"/>
          </w:rPr>
          <w:id w:val="1570765572"/>
          <w:placeholder>
            <w:docPart w:val="412D29C8215D4DEC8C9B1491024E2F31"/>
          </w:placeholder>
          <w:date w:fullDate="2008-08-01T00:00:00Z"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A9052E">
            <w:rPr>
              <w:rFonts w:ascii="Times New Roman" w:hAnsi="Times New Roman" w:cs="Times New Roman"/>
              <w:sz w:val="20"/>
              <w:szCs w:val="20"/>
            </w:rPr>
            <w:t>August 2008</w:t>
          </w:r>
        </w:sdtContent>
      </w:sdt>
      <w:r w:rsidRPr="00A9052E">
        <w:rPr>
          <w:rFonts w:ascii="Times New Roman" w:hAnsi="Times New Roman" w:cs="Times New Roman"/>
          <w:sz w:val="20"/>
          <w:szCs w:val="20"/>
        </w:rPr>
        <w:t xml:space="preserve"> – </w:t>
      </w:r>
      <w:sdt>
        <w:sdtPr>
          <w:rPr>
            <w:rFonts w:ascii="Times New Roman" w:hAnsi="Times New Roman" w:cs="Times New Roman"/>
            <w:sz w:val="20"/>
            <w:szCs w:val="20"/>
          </w:rPr>
          <w:id w:val="1094052250"/>
          <w:placeholder>
            <w:docPart w:val="B2087EA251794E3EBDC6BDF76205219D"/>
          </w:placeholder>
          <w:date w:fullDate="2009-01-01T00:00:00Z"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="008D35D8" w:rsidRPr="00A9052E">
            <w:rPr>
              <w:rFonts w:ascii="Times New Roman" w:hAnsi="Times New Roman" w:cs="Times New Roman"/>
              <w:sz w:val="20"/>
              <w:szCs w:val="20"/>
            </w:rPr>
            <w:t>January 2009</w:t>
          </w:r>
        </w:sdtContent>
      </w:sdt>
    </w:p>
    <w:p w:rsidR="00C24C46" w:rsidRPr="00A9052E" w:rsidRDefault="009B0917" w:rsidP="00815C29">
      <w:pPr>
        <w:pStyle w:val="Location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9052E">
        <w:rPr>
          <w:rFonts w:ascii="Times New Roman" w:hAnsi="Times New Roman" w:cs="Times New Roman"/>
          <w:sz w:val="20"/>
          <w:szCs w:val="20"/>
        </w:rPr>
        <w:t>M</w:t>
      </w:r>
      <w:r w:rsidR="008D35D8" w:rsidRPr="00A9052E">
        <w:rPr>
          <w:rFonts w:ascii="Times New Roman" w:hAnsi="Times New Roman" w:cs="Times New Roman"/>
          <w:sz w:val="20"/>
          <w:szCs w:val="20"/>
        </w:rPr>
        <w:t>erit-</w:t>
      </w:r>
      <w:r w:rsidRPr="00A9052E">
        <w:rPr>
          <w:rFonts w:ascii="Times New Roman" w:hAnsi="Times New Roman" w:cs="Times New Roman"/>
          <w:sz w:val="20"/>
          <w:szCs w:val="20"/>
        </w:rPr>
        <w:t>C</w:t>
      </w:r>
      <w:r w:rsidR="008D35D8" w:rsidRPr="00A9052E">
        <w:rPr>
          <w:rFonts w:ascii="Times New Roman" w:hAnsi="Times New Roman" w:cs="Times New Roman"/>
          <w:sz w:val="20"/>
          <w:szCs w:val="20"/>
        </w:rPr>
        <w:t>um-</w:t>
      </w:r>
      <w:r w:rsidRPr="00A9052E">
        <w:rPr>
          <w:rFonts w:ascii="Times New Roman" w:hAnsi="Times New Roman" w:cs="Times New Roman"/>
          <w:sz w:val="20"/>
          <w:szCs w:val="20"/>
        </w:rPr>
        <w:t>M</w:t>
      </w:r>
      <w:r w:rsidR="008D35D8" w:rsidRPr="00A9052E">
        <w:rPr>
          <w:rFonts w:ascii="Times New Roman" w:hAnsi="Times New Roman" w:cs="Times New Roman"/>
          <w:sz w:val="20"/>
          <w:szCs w:val="20"/>
        </w:rPr>
        <w:t>eans S</w:t>
      </w:r>
      <w:r w:rsidRPr="00A9052E">
        <w:rPr>
          <w:rFonts w:ascii="Times New Roman" w:hAnsi="Times New Roman" w:cs="Times New Roman"/>
          <w:sz w:val="20"/>
          <w:szCs w:val="20"/>
        </w:rPr>
        <w:t>cholarship</w:t>
      </w:r>
      <w:r w:rsidR="008D35D8" w:rsidRPr="00A9052E">
        <w:rPr>
          <w:rFonts w:ascii="Times New Roman" w:hAnsi="Times New Roman" w:cs="Times New Roman"/>
          <w:sz w:val="20"/>
          <w:szCs w:val="20"/>
        </w:rPr>
        <w:t xml:space="preserve"> at the Indian Institute of Technology,</w:t>
      </w:r>
    </w:p>
    <w:p w:rsidR="00C24C46" w:rsidRPr="00A9052E" w:rsidRDefault="008D35D8" w:rsidP="00C24C46">
      <w:pPr>
        <w:pStyle w:val="Location"/>
        <w:ind w:left="1008"/>
        <w:jc w:val="both"/>
        <w:rPr>
          <w:rFonts w:ascii="Times New Roman" w:hAnsi="Times New Roman" w:cs="Times New Roman"/>
          <w:sz w:val="20"/>
          <w:szCs w:val="20"/>
        </w:rPr>
      </w:pPr>
      <w:r w:rsidRPr="00A9052E">
        <w:rPr>
          <w:rFonts w:ascii="Times New Roman" w:hAnsi="Times New Roman" w:cs="Times New Roman"/>
          <w:sz w:val="20"/>
          <w:szCs w:val="20"/>
        </w:rPr>
        <w:t xml:space="preserve">Kanpur, India                                                          </w:t>
      </w:r>
      <w:r w:rsidR="00C24C46" w:rsidRPr="00A9052E">
        <w:rPr>
          <w:rFonts w:ascii="Times New Roman" w:hAnsi="Times New Roman" w:cs="Times New Roman"/>
          <w:sz w:val="20"/>
          <w:szCs w:val="20"/>
        </w:rPr>
        <w:t xml:space="preserve">  </w:t>
      </w:r>
      <w:r w:rsidRPr="00A9052E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="00DC1CBD" w:rsidRPr="00A9052E">
        <w:rPr>
          <w:rFonts w:ascii="Times New Roman" w:hAnsi="Times New Roman" w:cs="Times New Roman"/>
          <w:sz w:val="20"/>
          <w:szCs w:val="20"/>
        </w:rPr>
        <w:t xml:space="preserve">    </w:t>
      </w:r>
      <w:r w:rsidR="003D4237" w:rsidRPr="00A9052E">
        <w:rPr>
          <w:rFonts w:ascii="Times New Roman" w:hAnsi="Times New Roman" w:cs="Times New Roman"/>
          <w:sz w:val="20"/>
          <w:szCs w:val="20"/>
        </w:rPr>
        <w:t xml:space="preserve">      </w:t>
      </w:r>
      <w:r w:rsidR="00C24C46" w:rsidRPr="00A9052E">
        <w:rPr>
          <w:rFonts w:ascii="Times New Roman" w:hAnsi="Times New Roman" w:cs="Times New Roman"/>
          <w:sz w:val="20"/>
          <w:szCs w:val="20"/>
        </w:rPr>
        <w:t xml:space="preserve">          </w:t>
      </w:r>
      <w:r w:rsidR="003D4237" w:rsidRPr="00A9052E">
        <w:rPr>
          <w:rFonts w:ascii="Times New Roman" w:hAnsi="Times New Roman" w:cs="Times New Roman"/>
          <w:sz w:val="20"/>
          <w:szCs w:val="20"/>
        </w:rPr>
        <w:t xml:space="preserve"> </w:t>
      </w:r>
      <w:r w:rsidR="009B0917" w:rsidRPr="00A9052E">
        <w:rPr>
          <w:rFonts w:ascii="Times New Roman" w:hAnsi="Times New Roman" w:cs="Times New Roman"/>
          <w:sz w:val="20"/>
          <w:szCs w:val="20"/>
        </w:rPr>
        <w:t xml:space="preserve"> </w:t>
      </w:r>
      <w:sdt>
        <w:sdtPr>
          <w:rPr>
            <w:rFonts w:ascii="Times New Roman" w:hAnsi="Times New Roman" w:cs="Times New Roman"/>
            <w:sz w:val="20"/>
            <w:szCs w:val="20"/>
          </w:rPr>
          <w:id w:val="699600923"/>
          <w:placeholder>
            <w:docPart w:val="374E0ABE9FED44E89F86780DD6FDB5FD"/>
          </w:placeholder>
          <w:date w:fullDate="2006-08-01T00:00:00Z"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A9052E">
            <w:rPr>
              <w:rFonts w:ascii="Times New Roman" w:hAnsi="Times New Roman" w:cs="Times New Roman"/>
              <w:sz w:val="20"/>
              <w:szCs w:val="20"/>
            </w:rPr>
            <w:t>August 2006</w:t>
          </w:r>
        </w:sdtContent>
      </w:sdt>
      <w:r w:rsidRPr="00A9052E">
        <w:rPr>
          <w:rFonts w:ascii="Times New Roman" w:hAnsi="Times New Roman" w:cs="Times New Roman"/>
          <w:sz w:val="20"/>
          <w:szCs w:val="20"/>
        </w:rPr>
        <w:t xml:space="preserve"> – </w:t>
      </w:r>
      <w:sdt>
        <w:sdtPr>
          <w:rPr>
            <w:rFonts w:ascii="Times New Roman" w:hAnsi="Times New Roman" w:cs="Times New Roman"/>
            <w:sz w:val="20"/>
            <w:szCs w:val="20"/>
          </w:rPr>
          <w:id w:val="440888860"/>
          <w:placeholder>
            <w:docPart w:val="7C0619FC4ABC4F28AFE97E80A9AC8915"/>
          </w:placeholder>
          <w:date w:fullDate="2008-04-01T00:00:00Z"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="00C24C46" w:rsidRPr="00A9052E">
            <w:rPr>
              <w:rFonts w:ascii="Times New Roman" w:hAnsi="Times New Roman" w:cs="Times New Roman"/>
              <w:sz w:val="20"/>
              <w:szCs w:val="20"/>
            </w:rPr>
            <w:t>April 2008</w:t>
          </w:r>
        </w:sdtContent>
      </w:sdt>
      <w:r w:rsidR="00C24C46" w:rsidRPr="00A9052E">
        <w:rPr>
          <w:rFonts w:ascii="Times New Roman" w:hAnsi="Times New Roman" w:cs="Times New Roman"/>
          <w:sz w:val="20"/>
          <w:szCs w:val="20"/>
        </w:rPr>
        <w:tab/>
        <w:t xml:space="preserve">        </w:t>
      </w:r>
    </w:p>
    <w:p w:rsidR="00C24C46" w:rsidRPr="00A9052E" w:rsidRDefault="00E30C45" w:rsidP="00C24C46">
      <w:pPr>
        <w:pStyle w:val="Location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9052E">
        <w:rPr>
          <w:rFonts w:ascii="Times New Roman" w:hAnsi="Times New Roman" w:cs="Times New Roman"/>
          <w:sz w:val="20"/>
          <w:szCs w:val="20"/>
        </w:rPr>
        <w:t>Scholarship</w:t>
      </w:r>
      <w:r w:rsidR="00A35193" w:rsidRPr="00A9052E">
        <w:rPr>
          <w:rFonts w:ascii="Times New Roman" w:hAnsi="Times New Roman" w:cs="Times New Roman"/>
          <w:sz w:val="20"/>
          <w:szCs w:val="20"/>
        </w:rPr>
        <w:t xml:space="preserve"> for highest score in Physics, Chemistry and Mathematics</w:t>
      </w:r>
      <w:r w:rsidR="00C84A85" w:rsidRPr="00A9052E">
        <w:rPr>
          <w:rFonts w:ascii="Times New Roman" w:hAnsi="Times New Roman" w:cs="Times New Roman"/>
          <w:sz w:val="20"/>
          <w:szCs w:val="20"/>
        </w:rPr>
        <w:t>,</w:t>
      </w:r>
      <w:r w:rsidR="00C24C46" w:rsidRPr="00A9052E">
        <w:rPr>
          <w:rFonts w:ascii="Times New Roman" w:hAnsi="Times New Roman" w:cs="Times New Roman"/>
          <w:sz w:val="20"/>
          <w:szCs w:val="20"/>
        </w:rPr>
        <w:t xml:space="preserve">           </w:t>
      </w:r>
    </w:p>
    <w:p w:rsidR="00894835" w:rsidRPr="00A9052E" w:rsidRDefault="008D35D8" w:rsidP="00C24C46">
      <w:pPr>
        <w:pStyle w:val="Location"/>
        <w:ind w:left="1008"/>
        <w:jc w:val="both"/>
        <w:rPr>
          <w:rFonts w:ascii="Times New Roman" w:hAnsi="Times New Roman" w:cs="Times New Roman"/>
          <w:sz w:val="20"/>
          <w:szCs w:val="20"/>
        </w:rPr>
      </w:pPr>
      <w:r w:rsidRPr="00A9052E">
        <w:rPr>
          <w:rFonts w:ascii="Times New Roman" w:hAnsi="Times New Roman" w:cs="Times New Roman"/>
          <w:sz w:val="20"/>
          <w:szCs w:val="20"/>
        </w:rPr>
        <w:t>Banaras Hindu University</w:t>
      </w:r>
      <w:r w:rsidR="007B7981" w:rsidRPr="00A9052E">
        <w:rPr>
          <w:rFonts w:ascii="Times New Roman" w:hAnsi="Times New Roman" w:cs="Times New Roman"/>
          <w:sz w:val="20"/>
          <w:szCs w:val="20"/>
        </w:rPr>
        <w:t>, Varanasi, India</w:t>
      </w:r>
      <w:r w:rsidRPr="00A9052E"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="0023539D" w:rsidRPr="00A9052E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A35193" w:rsidRPr="00A9052E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="0010035A" w:rsidRPr="00A9052E">
        <w:rPr>
          <w:rFonts w:ascii="Times New Roman" w:hAnsi="Times New Roman" w:cs="Times New Roman"/>
          <w:sz w:val="20"/>
          <w:szCs w:val="20"/>
        </w:rPr>
        <w:t xml:space="preserve"> </w:t>
      </w:r>
      <w:r w:rsidR="003D4237" w:rsidRPr="00A9052E"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Pr="00A9052E">
        <w:rPr>
          <w:rFonts w:ascii="Times New Roman" w:hAnsi="Times New Roman" w:cs="Times New Roman"/>
          <w:sz w:val="20"/>
          <w:szCs w:val="20"/>
        </w:rPr>
        <w:t>2</w:t>
      </w:r>
      <w:r w:rsidRPr="00A9052E">
        <w:rPr>
          <w:rFonts w:ascii="Times New Roman" w:hAnsi="Times New Roman" w:cs="Times New Roman"/>
          <w:i/>
          <w:sz w:val="20"/>
          <w:szCs w:val="20"/>
          <w:vertAlign w:val="superscript"/>
        </w:rPr>
        <w:t xml:space="preserve">nd  </w:t>
      </w:r>
      <w:r w:rsidR="0023539D" w:rsidRPr="00A9052E">
        <w:rPr>
          <w:rFonts w:ascii="Times New Roman" w:hAnsi="Times New Roman" w:cs="Times New Roman"/>
          <w:i/>
          <w:sz w:val="20"/>
          <w:szCs w:val="20"/>
          <w:vertAlign w:val="superscript"/>
        </w:rPr>
        <w:t xml:space="preserve"> </w:t>
      </w:r>
      <w:r w:rsidR="0023539D" w:rsidRPr="00A9052E">
        <w:rPr>
          <w:rFonts w:ascii="Times New Roman" w:hAnsi="Times New Roman" w:cs="Times New Roman"/>
          <w:sz w:val="20"/>
          <w:szCs w:val="20"/>
        </w:rPr>
        <w:t>Year of B.Sc.</w:t>
      </w:r>
    </w:p>
    <w:p w:rsidR="00617F59" w:rsidRDefault="00617F59">
      <w:pPr>
        <w:pStyle w:val="SectionHeading"/>
        <w:rPr>
          <w:rFonts w:ascii="Times New Roman" w:hAnsi="Times New Roman" w:cs="Times New Roman"/>
          <w:b/>
          <w:sz w:val="20"/>
          <w:szCs w:val="20"/>
        </w:rPr>
      </w:pPr>
    </w:p>
    <w:p w:rsidR="00F53A44" w:rsidRPr="00A9052E" w:rsidRDefault="00BB798B">
      <w:pPr>
        <w:pStyle w:val="SectionHeading"/>
        <w:rPr>
          <w:rFonts w:ascii="Times New Roman" w:hAnsi="Times New Roman" w:cs="Times New Roman"/>
          <w:sz w:val="20"/>
          <w:szCs w:val="20"/>
        </w:rPr>
      </w:pPr>
      <w:r w:rsidRPr="00A9052E">
        <w:rPr>
          <w:rFonts w:ascii="Times New Roman" w:hAnsi="Times New Roman" w:cs="Times New Roman"/>
          <w:b/>
          <w:sz w:val="20"/>
          <w:szCs w:val="20"/>
        </w:rPr>
        <w:lastRenderedPageBreak/>
        <w:t>Publications</w:t>
      </w:r>
    </w:p>
    <w:p w:rsidR="0089640D" w:rsidRPr="00A9052E" w:rsidRDefault="009A3D10" w:rsidP="00845A10">
      <w:pPr>
        <w:pStyle w:val="Location"/>
        <w:numPr>
          <w:ilvl w:val="0"/>
          <w:numId w:val="11"/>
        </w:numPr>
        <w:jc w:val="both"/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</w:pPr>
      <w:r w:rsidRPr="00477EA6">
        <w:rPr>
          <w:rFonts w:ascii="Times New Roman" w:hAnsi="Times New Roman" w:cs="Times New Roman"/>
          <w:b/>
          <w:color w:val="000000"/>
          <w:sz w:val="20"/>
          <w:szCs w:val="20"/>
        </w:rPr>
        <w:t>Saurabh Paul</w:t>
      </w:r>
      <w:r w:rsidRPr="00A9052E">
        <w:rPr>
          <w:rFonts w:ascii="Times New Roman" w:hAnsi="Times New Roman" w:cs="Times New Roman"/>
          <w:color w:val="000000"/>
          <w:sz w:val="20"/>
          <w:szCs w:val="20"/>
        </w:rPr>
        <w:t xml:space="preserve"> and </w:t>
      </w:r>
      <w:proofErr w:type="spellStart"/>
      <w:r w:rsidRPr="00A9052E">
        <w:rPr>
          <w:rFonts w:ascii="Times New Roman" w:hAnsi="Times New Roman" w:cs="Times New Roman"/>
          <w:color w:val="000000"/>
          <w:sz w:val="20"/>
          <w:szCs w:val="20"/>
        </w:rPr>
        <w:t>Eite</w:t>
      </w:r>
      <w:proofErr w:type="spellEnd"/>
      <w:r w:rsidRPr="00A9052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9052E">
        <w:rPr>
          <w:rFonts w:ascii="Times New Roman" w:hAnsi="Times New Roman" w:cs="Times New Roman"/>
          <w:color w:val="000000"/>
          <w:sz w:val="20"/>
          <w:szCs w:val="20"/>
        </w:rPr>
        <w:t>Tiesinga</w:t>
      </w:r>
      <w:proofErr w:type="spellEnd"/>
      <w:r w:rsidRPr="00A9052E">
        <w:rPr>
          <w:rFonts w:ascii="Times New Roman" w:hAnsi="Times New Roman" w:cs="Times New Roman"/>
          <w:i/>
          <w:color w:val="000000"/>
          <w:sz w:val="20"/>
          <w:szCs w:val="20"/>
        </w:rPr>
        <w:t>, Formation and decay of Bose-Einstein condensates in an excited band of a double-well optical lattice</w:t>
      </w:r>
      <w:r w:rsidRPr="00A9052E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Pr="00A9052E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 w:rsidR="00D848FF" w:rsidRPr="00A9052E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 xml:space="preserve">Physical Review </w:t>
      </w:r>
      <w:proofErr w:type="gramStart"/>
      <w:r w:rsidR="00D848FF" w:rsidRPr="00A9052E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 w:rsidR="00D848FF" w:rsidRPr="00A9052E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 xml:space="preserve"> 88, 033615 (2013</w:t>
      </w:r>
      <w:r w:rsidR="00927F56" w:rsidRPr="00A9052E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)</w:t>
      </w:r>
      <w:r w:rsidR="00D848FF" w:rsidRPr="00A9052E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.</w:t>
      </w:r>
    </w:p>
    <w:p w:rsidR="004F2BC4" w:rsidRDefault="0089640D" w:rsidP="00081F1E">
      <w:pPr>
        <w:pStyle w:val="Location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F2BC4">
        <w:rPr>
          <w:rStyle w:val="apple-converted-space"/>
          <w:rFonts w:ascii="Times New Roman" w:hAnsi="Times New Roman" w:cs="Times New Roman"/>
          <w:b/>
          <w:color w:val="000000"/>
          <w:sz w:val="20"/>
          <w:szCs w:val="20"/>
        </w:rPr>
        <w:t>S</w:t>
      </w:r>
      <w:r w:rsidRPr="004F2BC4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aurabh Paul</w:t>
      </w:r>
      <w:r w:rsidRPr="004F2BC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proofErr w:type="spellStart"/>
      <w:r w:rsidRPr="004F2BC4">
        <w:rPr>
          <w:rFonts w:ascii="Times New Roman" w:eastAsia="Times New Roman" w:hAnsi="Times New Roman" w:cs="Times New Roman"/>
          <w:color w:val="000000"/>
          <w:sz w:val="20"/>
          <w:szCs w:val="20"/>
        </w:rPr>
        <w:t>Eite</w:t>
      </w:r>
      <w:proofErr w:type="spellEnd"/>
      <w:r w:rsidRPr="004F2BC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F2BC4">
        <w:rPr>
          <w:rFonts w:ascii="Times New Roman" w:eastAsia="Times New Roman" w:hAnsi="Times New Roman" w:cs="Times New Roman"/>
          <w:color w:val="000000"/>
          <w:sz w:val="20"/>
          <w:szCs w:val="20"/>
        </w:rPr>
        <w:t>Tiesinga</w:t>
      </w:r>
      <w:proofErr w:type="spellEnd"/>
      <w:r w:rsidRPr="004F2BC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BC21E1" w:rsidRPr="004F2BC4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Large effectiv</w:t>
      </w:r>
      <w:r w:rsidRPr="004F2BC4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e three-body interaction in a double-well optical lattice.</w:t>
      </w:r>
      <w:r w:rsidRPr="004F2BC4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r w:rsidR="004F2BC4" w:rsidRPr="004F2BC4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Accepted for publication in</w:t>
      </w:r>
      <w:r w:rsidRPr="004F2BC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Physical Review A</w:t>
      </w:r>
      <w:r w:rsidR="004F2BC4" w:rsidRPr="004F2BC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="006E38E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July, </w:t>
      </w:r>
      <w:bookmarkStart w:id="0" w:name="_GoBack"/>
      <w:bookmarkEnd w:id="0"/>
      <w:r w:rsidR="004F2BC4" w:rsidRPr="004F2BC4">
        <w:rPr>
          <w:rFonts w:ascii="Times New Roman" w:eastAsia="Times New Roman" w:hAnsi="Times New Roman" w:cs="Times New Roman"/>
          <w:color w:val="000000"/>
          <w:sz w:val="20"/>
          <w:szCs w:val="20"/>
        </w:rPr>
        <w:t>2015).</w:t>
      </w:r>
    </w:p>
    <w:p w:rsidR="00115DA2" w:rsidRPr="004F2BC4" w:rsidRDefault="0089640D" w:rsidP="00081F1E">
      <w:pPr>
        <w:pStyle w:val="Location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F2BC4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Saurabh Paul</w:t>
      </w:r>
      <w:r w:rsidRPr="004F2BC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proofErr w:type="spellStart"/>
      <w:r w:rsidRPr="004F2BC4">
        <w:rPr>
          <w:rFonts w:ascii="Times New Roman" w:eastAsia="Times New Roman" w:hAnsi="Times New Roman" w:cs="Times New Roman"/>
          <w:color w:val="000000"/>
          <w:sz w:val="20"/>
          <w:szCs w:val="20"/>
        </w:rPr>
        <w:t>Eite</w:t>
      </w:r>
      <w:proofErr w:type="spellEnd"/>
      <w:r w:rsidRPr="004F2BC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F2BC4">
        <w:rPr>
          <w:rFonts w:ascii="Times New Roman" w:eastAsia="Times New Roman" w:hAnsi="Times New Roman" w:cs="Times New Roman"/>
          <w:color w:val="000000"/>
          <w:sz w:val="20"/>
          <w:szCs w:val="20"/>
        </w:rPr>
        <w:t>Tiesinga</w:t>
      </w:r>
      <w:proofErr w:type="spellEnd"/>
      <w:r w:rsidRPr="004F2BC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4F2BC4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 Hubbard model for interacting bosonic atoms with controllable two- and three-body interactions based on effective-range corrections.</w:t>
      </w:r>
      <w:r w:rsidRPr="004F2BC4">
        <w:rPr>
          <w:rFonts w:ascii="Times New Roman" w:eastAsia="Times New Roman" w:hAnsi="Times New Roman" w:cs="Times New Roman"/>
          <w:color w:val="000000"/>
          <w:sz w:val="20"/>
          <w:szCs w:val="20"/>
        </w:rPr>
        <w:t> To be submitted to Physical Review A.</w:t>
      </w:r>
    </w:p>
    <w:p w:rsidR="00115DA2" w:rsidRPr="00115DA2" w:rsidRDefault="00115DA2" w:rsidP="00845A10">
      <w:pPr>
        <w:pStyle w:val="Location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15DA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Saurabh Paul</w:t>
      </w:r>
      <w:r w:rsidRPr="00115DA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proofErr w:type="spellStart"/>
      <w:r w:rsidRPr="00115DA2">
        <w:rPr>
          <w:rFonts w:ascii="Times New Roman" w:eastAsia="Times New Roman" w:hAnsi="Times New Roman" w:cs="Times New Roman"/>
          <w:color w:val="000000"/>
          <w:sz w:val="20"/>
          <w:szCs w:val="20"/>
        </w:rPr>
        <w:t>Eite</w:t>
      </w:r>
      <w:proofErr w:type="spellEnd"/>
      <w:r w:rsidRPr="00115DA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15DA2">
        <w:rPr>
          <w:rFonts w:ascii="Times New Roman" w:eastAsia="Times New Roman" w:hAnsi="Times New Roman" w:cs="Times New Roman"/>
          <w:color w:val="000000"/>
          <w:sz w:val="20"/>
          <w:szCs w:val="20"/>
        </w:rPr>
        <w:t>Tiesinga</w:t>
      </w:r>
      <w:proofErr w:type="spellEnd"/>
      <w:r w:rsidRPr="00115DA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115DA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Quantum phases in an asymmetric double-well optical lattice.</w:t>
      </w:r>
      <w:r w:rsidRPr="00A9052E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r w:rsidRPr="00A9052E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To be submitted to Physical Review</w:t>
      </w:r>
      <w:r w:rsidRPr="00115DA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A.</w:t>
      </w:r>
    </w:p>
    <w:p w:rsidR="0089640D" w:rsidRPr="00A9052E" w:rsidRDefault="0089640D" w:rsidP="009A3D10">
      <w:pPr>
        <w:pStyle w:val="Location"/>
        <w:jc w:val="both"/>
        <w:rPr>
          <w:rFonts w:ascii="Times New Roman" w:hAnsi="Times New Roman" w:cs="Times New Roman"/>
          <w:sz w:val="20"/>
          <w:szCs w:val="20"/>
        </w:rPr>
      </w:pPr>
    </w:p>
    <w:p w:rsidR="00B26FA8" w:rsidRPr="00A9052E" w:rsidRDefault="00B26FA8" w:rsidP="00897B3C">
      <w:pPr>
        <w:pStyle w:val="SectionHeading"/>
        <w:jc w:val="both"/>
        <w:rPr>
          <w:rFonts w:ascii="Times New Roman" w:hAnsi="Times New Roman" w:cs="Times New Roman"/>
          <w:sz w:val="20"/>
          <w:szCs w:val="20"/>
        </w:rPr>
      </w:pPr>
      <w:r w:rsidRPr="00A9052E">
        <w:rPr>
          <w:rFonts w:ascii="Times New Roman" w:hAnsi="Times New Roman" w:cs="Times New Roman"/>
          <w:b/>
          <w:sz w:val="20"/>
          <w:szCs w:val="20"/>
        </w:rPr>
        <w:t>Presentations</w:t>
      </w:r>
    </w:p>
    <w:p w:rsidR="00A9052E" w:rsidRPr="00897B3C" w:rsidRDefault="00A9052E" w:rsidP="00897B3C">
      <w:pPr>
        <w:pStyle w:val="Location"/>
        <w:numPr>
          <w:ilvl w:val="0"/>
          <w:numId w:val="16"/>
        </w:numPr>
        <w:jc w:val="both"/>
        <w:rPr>
          <w:rStyle w:val="Emphasis"/>
          <w:rFonts w:ascii="Times New Roman" w:hAnsi="Times New Roman" w:cs="Times New Roman"/>
          <w:i w:val="0"/>
          <w:iCs w:val="0"/>
          <w:color w:val="000000"/>
          <w:sz w:val="20"/>
          <w:szCs w:val="20"/>
        </w:rPr>
      </w:pPr>
      <w:r w:rsidRPr="00897B3C">
        <w:rPr>
          <w:rFonts w:ascii="Times New Roman" w:hAnsi="Times New Roman" w:cs="Times New Roman"/>
          <w:b/>
          <w:sz w:val="20"/>
          <w:szCs w:val="20"/>
        </w:rPr>
        <w:t>Saurabh Paul</w:t>
      </w:r>
      <w:r w:rsidRPr="00897B3C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Eite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Tiesinga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, </w:t>
      </w:r>
      <w:r w:rsidR="00BC21E1">
        <w:rPr>
          <w:rFonts w:ascii="Times New Roman" w:hAnsi="Times New Roman" w:cs="Times New Roman"/>
          <w:i/>
          <w:sz w:val="20"/>
          <w:szCs w:val="20"/>
        </w:rPr>
        <w:t>Large effectiv</w:t>
      </w:r>
      <w:r w:rsidRPr="00897B3C">
        <w:rPr>
          <w:rFonts w:ascii="Times New Roman" w:hAnsi="Times New Roman" w:cs="Times New Roman"/>
          <w:i/>
          <w:sz w:val="20"/>
          <w:szCs w:val="20"/>
        </w:rPr>
        <w:t>e three-body interaction in a double-well optical lattice</w:t>
      </w:r>
      <w:r w:rsidRPr="00897B3C">
        <w:rPr>
          <w:rFonts w:ascii="Times New Roman" w:hAnsi="Times New Roman" w:cs="Times New Roman"/>
          <w:sz w:val="20"/>
          <w:szCs w:val="20"/>
        </w:rPr>
        <w:t>.</w:t>
      </w:r>
      <w:r w:rsidRPr="00897B3C">
        <w:rPr>
          <w:rFonts w:ascii="Times New Roman" w:hAnsi="Times New Roman" w:cs="Times New Roman"/>
          <w:sz w:val="20"/>
          <w:szCs w:val="20"/>
        </w:rPr>
        <w:br/>
      </w:r>
      <w:r w:rsidRPr="00897B3C">
        <w:rPr>
          <w:rStyle w:val="Emphasis"/>
          <w:rFonts w:ascii="Times New Roman" w:hAnsi="Times New Roman" w:cs="Times New Roman"/>
          <w:i w:val="0"/>
          <w:color w:val="000000"/>
          <w:sz w:val="20"/>
          <w:szCs w:val="20"/>
        </w:rPr>
        <w:t>Talk presented at the American Physical Society Division of Atomic, Molecular and Optical Physics,</w:t>
      </w:r>
      <w:r w:rsidRPr="00897B3C">
        <w:rPr>
          <w:rStyle w:val="apple-converted-space"/>
          <w:rFonts w:ascii="Times New Roman" w:hAnsi="Times New Roman" w:cs="Times New Roman"/>
          <w:i/>
          <w:iCs/>
          <w:color w:val="000000"/>
          <w:sz w:val="20"/>
          <w:szCs w:val="20"/>
        </w:rPr>
        <w:t> </w:t>
      </w:r>
      <w:r w:rsidRPr="00897B3C">
        <w:rPr>
          <w:rFonts w:ascii="Times New Roman" w:hAnsi="Times New Roman" w:cs="Times New Roman"/>
          <w:i/>
          <w:color w:val="3366CC"/>
          <w:sz w:val="20"/>
          <w:szCs w:val="20"/>
        </w:rPr>
        <w:br/>
      </w:r>
      <w:r w:rsidRPr="00897B3C">
        <w:rPr>
          <w:rStyle w:val="Emphasis"/>
          <w:rFonts w:ascii="Times New Roman" w:hAnsi="Times New Roman" w:cs="Times New Roman"/>
          <w:i w:val="0"/>
          <w:color w:val="000000"/>
          <w:sz w:val="20"/>
          <w:szCs w:val="20"/>
        </w:rPr>
        <w:t>APS DAMOP 2015,</w:t>
      </w:r>
      <w:r w:rsidRPr="00897B3C">
        <w:rPr>
          <w:rStyle w:val="Emphasis"/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97B3C">
        <w:rPr>
          <w:rStyle w:val="Emphasis"/>
          <w:rFonts w:ascii="Times New Roman" w:hAnsi="Times New Roman" w:cs="Times New Roman"/>
          <w:i w:val="0"/>
          <w:color w:val="000000"/>
          <w:sz w:val="20"/>
          <w:szCs w:val="20"/>
        </w:rPr>
        <w:t>Columbus, OH.</w:t>
      </w:r>
    </w:p>
    <w:p w:rsidR="00A9052E" w:rsidRPr="00897B3C" w:rsidRDefault="00A9052E" w:rsidP="00897B3C">
      <w:pPr>
        <w:pStyle w:val="Location"/>
        <w:numPr>
          <w:ilvl w:val="0"/>
          <w:numId w:val="1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97B3C">
        <w:rPr>
          <w:rFonts w:ascii="Times New Roman" w:hAnsi="Times New Roman" w:cs="Times New Roman"/>
          <w:b/>
          <w:sz w:val="20"/>
          <w:szCs w:val="20"/>
        </w:rPr>
        <w:t>Saurabh Paul</w:t>
      </w:r>
      <w:r w:rsidRPr="00897B3C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Eite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Tiesinga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, </w:t>
      </w:r>
      <w:r w:rsidR="00BC21E1">
        <w:rPr>
          <w:rFonts w:ascii="Times New Roman" w:hAnsi="Times New Roman" w:cs="Times New Roman"/>
          <w:i/>
          <w:sz w:val="20"/>
          <w:szCs w:val="20"/>
        </w:rPr>
        <w:t>Effectiv</w:t>
      </w:r>
      <w:r w:rsidRPr="00897B3C">
        <w:rPr>
          <w:rFonts w:ascii="Times New Roman" w:hAnsi="Times New Roman" w:cs="Times New Roman"/>
          <w:i/>
          <w:sz w:val="20"/>
          <w:szCs w:val="20"/>
        </w:rPr>
        <w:t xml:space="preserve">e three-body interactions in an asymmetric double-well optical lattice. </w:t>
      </w:r>
      <w:r w:rsidRPr="00897B3C">
        <w:rPr>
          <w:rFonts w:ascii="Times New Roman" w:hAnsi="Times New Roman" w:cs="Times New Roman"/>
          <w:sz w:val="20"/>
          <w:szCs w:val="20"/>
        </w:rPr>
        <w:t>Poster presented at Quantum Workshop in the Joint Center for Quantum Information</w:t>
      </w:r>
      <w:r w:rsidRPr="00897B3C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 w:rsidRPr="00897B3C">
        <w:rPr>
          <w:rFonts w:ascii="Times New Roman" w:hAnsi="Times New Roman" w:cs="Times New Roman"/>
          <w:sz w:val="20"/>
          <w:szCs w:val="20"/>
        </w:rPr>
        <w:br/>
        <w:t>and Computer Science,</w:t>
      </w:r>
      <w:r w:rsidRPr="00897B3C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QuICS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>, MD.</w:t>
      </w:r>
    </w:p>
    <w:p w:rsidR="00A9052E" w:rsidRPr="00897B3C" w:rsidRDefault="00A9052E" w:rsidP="00897B3C">
      <w:pPr>
        <w:pStyle w:val="Location"/>
        <w:numPr>
          <w:ilvl w:val="0"/>
          <w:numId w:val="1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97B3C">
        <w:rPr>
          <w:rFonts w:ascii="Times New Roman" w:hAnsi="Times New Roman" w:cs="Times New Roman"/>
          <w:b/>
          <w:sz w:val="20"/>
          <w:szCs w:val="20"/>
        </w:rPr>
        <w:t>Saurabh Paul</w:t>
      </w:r>
      <w:r w:rsidRPr="00897B3C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Eite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Tiesinga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>,</w:t>
      </w:r>
      <w:r w:rsidRPr="00897B3C">
        <w:rPr>
          <w:rFonts w:ascii="Times New Roman" w:hAnsi="Times New Roman" w:cs="Times New Roman"/>
          <w:i/>
          <w:sz w:val="20"/>
          <w:szCs w:val="20"/>
        </w:rPr>
        <w:t xml:space="preserve"> Quantum phases in an asymmetric double-well optical lattice.</w:t>
      </w:r>
      <w:r w:rsidRPr="00897B3C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 w:rsidRPr="00897B3C">
        <w:rPr>
          <w:rFonts w:ascii="Times New Roman" w:hAnsi="Times New Roman" w:cs="Times New Roman"/>
          <w:sz w:val="20"/>
          <w:szCs w:val="20"/>
        </w:rPr>
        <w:br/>
      </w:r>
      <w:r w:rsidRPr="00897B3C">
        <w:rPr>
          <w:rStyle w:val="Emphasis"/>
          <w:rFonts w:ascii="Times New Roman" w:hAnsi="Times New Roman" w:cs="Times New Roman"/>
          <w:i w:val="0"/>
          <w:color w:val="000000"/>
          <w:sz w:val="20"/>
          <w:szCs w:val="20"/>
        </w:rPr>
        <w:t>Poster presented at the International Conference on Atomic Physics,</w:t>
      </w:r>
      <w:r w:rsidRPr="00897B3C">
        <w:rPr>
          <w:rStyle w:val="apple-converted-space"/>
          <w:rFonts w:ascii="Times New Roman" w:hAnsi="Times New Roman" w:cs="Times New Roman"/>
          <w:i/>
          <w:iCs/>
          <w:color w:val="3366CC"/>
          <w:sz w:val="20"/>
          <w:szCs w:val="20"/>
        </w:rPr>
        <w:t> </w:t>
      </w:r>
      <w:r w:rsidRPr="00897B3C">
        <w:rPr>
          <w:rStyle w:val="Emphasis"/>
          <w:rFonts w:ascii="Times New Roman" w:hAnsi="Times New Roman" w:cs="Times New Roman"/>
          <w:i w:val="0"/>
          <w:color w:val="000000"/>
          <w:sz w:val="20"/>
          <w:szCs w:val="20"/>
        </w:rPr>
        <w:t>ICAP 2014</w:t>
      </w:r>
      <w:r w:rsidR="00541E98">
        <w:rPr>
          <w:rStyle w:val="Emphasis"/>
          <w:rFonts w:ascii="Times New Roman" w:hAnsi="Times New Roman" w:cs="Times New Roman"/>
          <w:i w:val="0"/>
          <w:color w:val="000000"/>
          <w:sz w:val="20"/>
          <w:szCs w:val="20"/>
        </w:rPr>
        <w:t xml:space="preserve">, </w:t>
      </w:r>
      <w:proofErr w:type="gramStart"/>
      <w:r w:rsidRPr="00897B3C">
        <w:rPr>
          <w:rStyle w:val="Emphasis"/>
          <w:rFonts w:ascii="Times New Roman" w:hAnsi="Times New Roman" w:cs="Times New Roman"/>
          <w:i w:val="0"/>
          <w:color w:val="000000"/>
          <w:sz w:val="20"/>
          <w:szCs w:val="20"/>
        </w:rPr>
        <w:t>Washingto</w:t>
      </w:r>
      <w:r w:rsidR="00541E98">
        <w:rPr>
          <w:rStyle w:val="Emphasis"/>
          <w:rFonts w:ascii="Times New Roman" w:hAnsi="Times New Roman" w:cs="Times New Roman"/>
          <w:i w:val="0"/>
          <w:color w:val="000000"/>
          <w:sz w:val="20"/>
          <w:szCs w:val="20"/>
        </w:rPr>
        <w:t>n</w:t>
      </w:r>
      <w:proofErr w:type="gramEnd"/>
      <w:r w:rsidR="00541E98">
        <w:rPr>
          <w:rStyle w:val="Emphasis"/>
          <w:rFonts w:ascii="Times New Roman" w:hAnsi="Times New Roman" w:cs="Times New Roman"/>
          <w:i w:val="0"/>
          <w:color w:val="000000"/>
          <w:sz w:val="20"/>
          <w:szCs w:val="20"/>
        </w:rPr>
        <w:t>,</w:t>
      </w:r>
      <w:r w:rsidRPr="00897B3C">
        <w:rPr>
          <w:rStyle w:val="Emphasis"/>
          <w:rFonts w:ascii="Times New Roman" w:hAnsi="Times New Roman" w:cs="Times New Roman"/>
          <w:i w:val="0"/>
          <w:color w:val="000000"/>
          <w:sz w:val="20"/>
          <w:szCs w:val="20"/>
        </w:rPr>
        <w:t xml:space="preserve"> D.C.</w:t>
      </w:r>
    </w:p>
    <w:p w:rsidR="00A9052E" w:rsidRPr="00897B3C" w:rsidRDefault="00A9052E" w:rsidP="00897B3C">
      <w:pPr>
        <w:pStyle w:val="Location"/>
        <w:numPr>
          <w:ilvl w:val="0"/>
          <w:numId w:val="1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97B3C">
        <w:rPr>
          <w:rFonts w:ascii="Times New Roman" w:hAnsi="Times New Roman" w:cs="Times New Roman"/>
          <w:b/>
          <w:sz w:val="20"/>
          <w:szCs w:val="20"/>
        </w:rPr>
        <w:t>Saurabh Paul</w:t>
      </w:r>
      <w:r w:rsidRPr="00897B3C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Eite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Tiesinga</w:t>
      </w:r>
      <w:proofErr w:type="spellEnd"/>
      <w:r w:rsidRPr="00897B3C">
        <w:rPr>
          <w:rFonts w:ascii="Times New Roman" w:hAnsi="Times New Roman" w:cs="Times New Roman"/>
          <w:i/>
          <w:sz w:val="20"/>
          <w:szCs w:val="20"/>
        </w:rPr>
        <w:t>, Quantum phases in an asymmetric double-well optical lattice.</w:t>
      </w:r>
      <w:r w:rsidRPr="00897B3C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 w:rsidRPr="00897B3C">
        <w:rPr>
          <w:rFonts w:ascii="Times New Roman" w:hAnsi="Times New Roman" w:cs="Times New Roman"/>
          <w:sz w:val="20"/>
          <w:szCs w:val="20"/>
        </w:rPr>
        <w:br/>
      </w:r>
      <w:r w:rsidRPr="00897B3C">
        <w:rPr>
          <w:rStyle w:val="Emphasis"/>
          <w:rFonts w:ascii="Times New Roman" w:hAnsi="Times New Roman" w:cs="Times New Roman"/>
          <w:i w:val="0"/>
          <w:color w:val="000000"/>
          <w:sz w:val="20"/>
          <w:szCs w:val="20"/>
        </w:rPr>
        <w:t>Talk presented at the American Physical Society Division of Atomic, Molecular and Optical Physics,</w:t>
      </w:r>
      <w:r w:rsidRPr="00897B3C">
        <w:rPr>
          <w:rStyle w:val="apple-converted-space"/>
          <w:rFonts w:ascii="Times New Roman" w:hAnsi="Times New Roman" w:cs="Times New Roman"/>
          <w:i/>
          <w:iCs/>
          <w:color w:val="000000"/>
          <w:sz w:val="20"/>
          <w:szCs w:val="20"/>
        </w:rPr>
        <w:t> </w:t>
      </w:r>
      <w:r w:rsidRPr="00897B3C">
        <w:rPr>
          <w:rFonts w:ascii="Times New Roman" w:hAnsi="Times New Roman" w:cs="Times New Roman"/>
          <w:i/>
          <w:color w:val="3366CC"/>
          <w:sz w:val="20"/>
          <w:szCs w:val="20"/>
        </w:rPr>
        <w:br/>
      </w:r>
      <w:r w:rsidRPr="00897B3C">
        <w:rPr>
          <w:rStyle w:val="Emphasis"/>
          <w:rFonts w:ascii="Times New Roman" w:hAnsi="Times New Roman" w:cs="Times New Roman"/>
          <w:i w:val="0"/>
          <w:color w:val="000000"/>
          <w:sz w:val="20"/>
          <w:szCs w:val="20"/>
        </w:rPr>
        <w:t>APS DAMOP 2014, Madison, WI.</w:t>
      </w:r>
    </w:p>
    <w:p w:rsidR="00A9052E" w:rsidRPr="00897B3C" w:rsidRDefault="00A9052E" w:rsidP="00897B3C">
      <w:pPr>
        <w:pStyle w:val="Location"/>
        <w:numPr>
          <w:ilvl w:val="0"/>
          <w:numId w:val="1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97B3C">
        <w:rPr>
          <w:rFonts w:ascii="Times New Roman" w:hAnsi="Times New Roman" w:cs="Times New Roman"/>
          <w:b/>
          <w:sz w:val="20"/>
          <w:szCs w:val="20"/>
        </w:rPr>
        <w:t>Saurabh Paul</w:t>
      </w:r>
      <w:r w:rsidRPr="00897B3C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Eite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Tiesinga</w:t>
      </w:r>
      <w:proofErr w:type="spellEnd"/>
      <w:r w:rsidRPr="00897B3C">
        <w:rPr>
          <w:rFonts w:ascii="Times New Roman" w:hAnsi="Times New Roman" w:cs="Times New Roman"/>
          <w:i/>
          <w:sz w:val="20"/>
          <w:szCs w:val="20"/>
        </w:rPr>
        <w:t>, Formation and decay of Bose Einstein condensates in an excited band</w:t>
      </w:r>
      <w:r w:rsidRPr="00897B3C">
        <w:rPr>
          <w:rFonts w:ascii="Times New Roman" w:hAnsi="Times New Roman" w:cs="Times New Roman"/>
          <w:i/>
          <w:sz w:val="20"/>
          <w:szCs w:val="20"/>
        </w:rPr>
        <w:br/>
        <w:t>of a double-well optical lattice.</w:t>
      </w:r>
      <w:r w:rsidRPr="00897B3C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 w:rsidRPr="00897B3C">
        <w:rPr>
          <w:rStyle w:val="Emphasis"/>
          <w:rFonts w:ascii="Times New Roman" w:hAnsi="Times New Roman" w:cs="Times New Roman"/>
          <w:i w:val="0"/>
          <w:color w:val="000000"/>
          <w:sz w:val="20"/>
          <w:szCs w:val="20"/>
        </w:rPr>
        <w:t>Talk presented at the American Physical Society Division of Atomic, Molecular and Optical Physics,</w:t>
      </w:r>
      <w:r w:rsidRPr="00897B3C">
        <w:rPr>
          <w:rStyle w:val="apple-converted-space"/>
          <w:rFonts w:ascii="Times New Roman" w:hAnsi="Times New Roman" w:cs="Times New Roman"/>
          <w:i/>
          <w:iCs/>
          <w:color w:val="000000"/>
          <w:sz w:val="20"/>
          <w:szCs w:val="20"/>
        </w:rPr>
        <w:t> </w:t>
      </w:r>
      <w:r w:rsidRPr="00897B3C">
        <w:rPr>
          <w:rStyle w:val="Emphasis"/>
          <w:rFonts w:ascii="Times New Roman" w:hAnsi="Times New Roman" w:cs="Times New Roman"/>
          <w:i w:val="0"/>
          <w:color w:val="000000"/>
          <w:sz w:val="20"/>
          <w:szCs w:val="20"/>
        </w:rPr>
        <w:t>APS DAMOP 2013, Quebec City, Canada.</w:t>
      </w:r>
    </w:p>
    <w:p w:rsidR="00A9052E" w:rsidRPr="00897B3C" w:rsidRDefault="00A9052E" w:rsidP="00897B3C">
      <w:pPr>
        <w:pStyle w:val="Location"/>
        <w:numPr>
          <w:ilvl w:val="0"/>
          <w:numId w:val="1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97B3C">
        <w:rPr>
          <w:rFonts w:ascii="Times New Roman" w:hAnsi="Times New Roman" w:cs="Times New Roman"/>
          <w:b/>
          <w:sz w:val="20"/>
          <w:szCs w:val="20"/>
        </w:rPr>
        <w:t>Saurabh Paul</w:t>
      </w:r>
      <w:r w:rsidRPr="00897B3C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Eite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Tiesinga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, </w:t>
      </w:r>
      <w:r w:rsidRPr="00897B3C">
        <w:rPr>
          <w:rFonts w:ascii="Times New Roman" w:hAnsi="Times New Roman" w:cs="Times New Roman"/>
          <w:i/>
          <w:sz w:val="20"/>
          <w:szCs w:val="20"/>
        </w:rPr>
        <w:t>Bose-Einstein Condensation in the second band of an optical lattice,</w:t>
      </w:r>
      <w:r w:rsidRPr="00897B3C">
        <w:rPr>
          <w:rStyle w:val="apple-converted-space"/>
          <w:rFonts w:ascii="Times New Roman" w:hAnsi="Times New Roman" w:cs="Times New Roman"/>
          <w:i/>
          <w:color w:val="000000"/>
          <w:sz w:val="20"/>
          <w:szCs w:val="20"/>
        </w:rPr>
        <w:t> </w:t>
      </w:r>
      <w:r w:rsidRPr="00897B3C">
        <w:rPr>
          <w:rFonts w:ascii="Times New Roman" w:hAnsi="Times New Roman" w:cs="Times New Roman"/>
          <w:i/>
          <w:sz w:val="20"/>
          <w:szCs w:val="20"/>
        </w:rPr>
        <w:br/>
        <w:t>a tight binding analysis and numerical esti</w:t>
      </w:r>
      <w:r w:rsidR="00477EA6" w:rsidRPr="00897B3C">
        <w:rPr>
          <w:rFonts w:ascii="Times New Roman" w:hAnsi="Times New Roman" w:cs="Times New Roman"/>
          <w:i/>
          <w:sz w:val="20"/>
          <w:szCs w:val="20"/>
        </w:rPr>
        <w:t>mate of its formation and decay.</w:t>
      </w:r>
      <w:r w:rsidR="00BC21E1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897B3C">
        <w:rPr>
          <w:rStyle w:val="Emphasis"/>
          <w:rFonts w:ascii="Times New Roman" w:hAnsi="Times New Roman" w:cs="Times New Roman"/>
          <w:i w:val="0"/>
          <w:color w:val="000000"/>
          <w:sz w:val="20"/>
          <w:szCs w:val="20"/>
        </w:rPr>
        <w:t>Talk presented at the American Physical Society Division of Atomic, Molecular and Optical Physics,</w:t>
      </w:r>
      <w:r w:rsidRPr="00897B3C">
        <w:rPr>
          <w:rStyle w:val="apple-converted-space"/>
          <w:rFonts w:ascii="Times New Roman" w:hAnsi="Times New Roman" w:cs="Times New Roman"/>
          <w:i/>
          <w:iCs/>
          <w:color w:val="000000"/>
          <w:sz w:val="20"/>
          <w:szCs w:val="20"/>
        </w:rPr>
        <w:t> </w:t>
      </w:r>
      <w:r w:rsidRPr="00897B3C">
        <w:rPr>
          <w:rStyle w:val="Emphasis"/>
          <w:rFonts w:ascii="Times New Roman" w:hAnsi="Times New Roman" w:cs="Times New Roman"/>
          <w:i w:val="0"/>
          <w:color w:val="000000"/>
          <w:sz w:val="20"/>
          <w:szCs w:val="20"/>
        </w:rPr>
        <w:t>APS DAMOP 2012, Orange County, CA.</w:t>
      </w:r>
    </w:p>
    <w:p w:rsidR="00A9052E" w:rsidRPr="00897B3C" w:rsidRDefault="00A9052E" w:rsidP="00897B3C">
      <w:pPr>
        <w:pStyle w:val="Location"/>
        <w:numPr>
          <w:ilvl w:val="0"/>
          <w:numId w:val="16"/>
        </w:numPr>
        <w:jc w:val="both"/>
        <w:rPr>
          <w:rStyle w:val="Emphasis"/>
          <w:rFonts w:ascii="Times New Roman" w:hAnsi="Times New Roman" w:cs="Times New Roman"/>
          <w:i w:val="0"/>
          <w:iCs w:val="0"/>
          <w:color w:val="000000"/>
          <w:sz w:val="20"/>
          <w:szCs w:val="20"/>
        </w:rPr>
      </w:pPr>
      <w:r w:rsidRPr="00897B3C">
        <w:rPr>
          <w:rFonts w:ascii="Times New Roman" w:hAnsi="Times New Roman" w:cs="Times New Roman"/>
          <w:b/>
          <w:sz w:val="20"/>
          <w:szCs w:val="20"/>
        </w:rPr>
        <w:t>Saurabh Paul</w:t>
      </w:r>
      <w:r w:rsidRPr="00897B3C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Eite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Tiesinga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, </w:t>
      </w:r>
      <w:r w:rsidRPr="00897B3C">
        <w:rPr>
          <w:rFonts w:ascii="Times New Roman" w:hAnsi="Times New Roman" w:cs="Times New Roman"/>
          <w:i/>
          <w:sz w:val="20"/>
          <w:szCs w:val="20"/>
        </w:rPr>
        <w:t>Bose-Einstein Condensation in the P-band of a time-dependent</w:t>
      </w:r>
      <w:r w:rsidRPr="00897B3C">
        <w:rPr>
          <w:rStyle w:val="apple-converted-space"/>
          <w:rFonts w:ascii="Times New Roman" w:hAnsi="Times New Roman" w:cs="Times New Roman"/>
          <w:i/>
          <w:color w:val="000000"/>
          <w:sz w:val="20"/>
          <w:szCs w:val="20"/>
        </w:rPr>
        <w:t> </w:t>
      </w:r>
      <w:r w:rsidRPr="00897B3C">
        <w:rPr>
          <w:rFonts w:ascii="Times New Roman" w:hAnsi="Times New Roman" w:cs="Times New Roman"/>
          <w:i/>
          <w:sz w:val="20"/>
          <w:szCs w:val="20"/>
        </w:rPr>
        <w:br/>
        <w:t>double-well optical lattice.</w:t>
      </w:r>
      <w:r w:rsidR="00477EA6" w:rsidRPr="00897B3C">
        <w:rPr>
          <w:rStyle w:val="apple-converted-space"/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897B3C">
        <w:rPr>
          <w:rStyle w:val="Emphasis"/>
          <w:rFonts w:ascii="Times New Roman" w:hAnsi="Times New Roman" w:cs="Times New Roman"/>
          <w:i w:val="0"/>
          <w:color w:val="000000"/>
          <w:sz w:val="20"/>
          <w:szCs w:val="20"/>
        </w:rPr>
        <w:t>Talk presented at the American Physical Society Division of Atomic, Molecular and Optical Physics,</w:t>
      </w:r>
      <w:r w:rsidRPr="00897B3C">
        <w:rPr>
          <w:rStyle w:val="apple-converted-space"/>
          <w:rFonts w:ascii="Times New Roman" w:hAnsi="Times New Roman" w:cs="Times New Roman"/>
          <w:i/>
          <w:iCs/>
          <w:color w:val="000000"/>
          <w:sz w:val="20"/>
          <w:szCs w:val="20"/>
        </w:rPr>
        <w:t> </w:t>
      </w:r>
      <w:r w:rsidRPr="00897B3C">
        <w:rPr>
          <w:rStyle w:val="Emphasis"/>
          <w:rFonts w:ascii="Times New Roman" w:hAnsi="Times New Roman" w:cs="Times New Roman"/>
          <w:i w:val="0"/>
          <w:color w:val="000000"/>
          <w:sz w:val="20"/>
          <w:szCs w:val="20"/>
        </w:rPr>
        <w:t>APS DAMOP 2011, Atlanta, GA.</w:t>
      </w:r>
    </w:p>
    <w:p w:rsidR="00A9052E" w:rsidRPr="00897B3C" w:rsidRDefault="00A9052E" w:rsidP="00897B3C">
      <w:pPr>
        <w:pStyle w:val="Location"/>
        <w:numPr>
          <w:ilvl w:val="0"/>
          <w:numId w:val="16"/>
        </w:numPr>
        <w:jc w:val="both"/>
        <w:rPr>
          <w:rStyle w:val="Emphasis"/>
          <w:rFonts w:ascii="Times New Roman" w:hAnsi="Times New Roman" w:cs="Times New Roman"/>
          <w:i w:val="0"/>
          <w:iCs w:val="0"/>
          <w:color w:val="000000"/>
          <w:sz w:val="20"/>
          <w:szCs w:val="20"/>
        </w:rPr>
      </w:pPr>
      <w:r w:rsidRPr="00897B3C">
        <w:rPr>
          <w:rFonts w:ascii="Times New Roman" w:hAnsi="Times New Roman" w:cs="Times New Roman"/>
          <w:b/>
          <w:sz w:val="20"/>
          <w:szCs w:val="20"/>
        </w:rPr>
        <w:t>Saurabh Paul</w:t>
      </w:r>
      <w:r w:rsidRPr="00897B3C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Eite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Tiesinga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, </w:t>
      </w:r>
      <w:r w:rsidRPr="00897B3C">
        <w:rPr>
          <w:rFonts w:ascii="Times New Roman" w:hAnsi="Times New Roman" w:cs="Times New Roman"/>
          <w:i/>
          <w:sz w:val="20"/>
          <w:szCs w:val="20"/>
        </w:rPr>
        <w:t>Bose Einstein condensation in the higher band of a time-dependent</w:t>
      </w:r>
      <w:r w:rsidRPr="00897B3C">
        <w:rPr>
          <w:rStyle w:val="apple-converted-space"/>
          <w:rFonts w:ascii="Times New Roman" w:hAnsi="Times New Roman" w:cs="Times New Roman"/>
          <w:i/>
          <w:color w:val="000000"/>
          <w:sz w:val="20"/>
          <w:szCs w:val="20"/>
        </w:rPr>
        <w:t> </w:t>
      </w:r>
      <w:r w:rsidRPr="00897B3C">
        <w:rPr>
          <w:rFonts w:ascii="Times New Roman" w:hAnsi="Times New Roman" w:cs="Times New Roman"/>
          <w:i/>
          <w:sz w:val="20"/>
          <w:szCs w:val="20"/>
        </w:rPr>
        <w:br/>
        <w:t>double-well optical lattice.</w:t>
      </w:r>
      <w:r w:rsidR="00477EA6" w:rsidRPr="00897B3C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897B3C">
        <w:rPr>
          <w:rStyle w:val="Emphasis"/>
          <w:rFonts w:ascii="Times New Roman" w:hAnsi="Times New Roman" w:cs="Times New Roman"/>
          <w:i w:val="0"/>
          <w:color w:val="000000"/>
          <w:sz w:val="20"/>
          <w:szCs w:val="20"/>
        </w:rPr>
        <w:t>Candidacy Talk presented at the Center for Nanophysics and Advanced Materials,</w:t>
      </w:r>
      <w:r w:rsidRPr="00897B3C">
        <w:rPr>
          <w:rStyle w:val="apple-converted-space"/>
          <w:rFonts w:ascii="Times New Roman" w:hAnsi="Times New Roman" w:cs="Times New Roman"/>
          <w:i/>
          <w:iCs/>
          <w:color w:val="000000"/>
          <w:sz w:val="20"/>
          <w:szCs w:val="20"/>
        </w:rPr>
        <w:t> </w:t>
      </w:r>
      <w:r w:rsidRPr="00897B3C">
        <w:rPr>
          <w:rStyle w:val="Emphasis"/>
          <w:rFonts w:ascii="Times New Roman" w:hAnsi="Times New Roman" w:cs="Times New Roman"/>
          <w:i w:val="0"/>
          <w:color w:val="000000"/>
          <w:sz w:val="20"/>
          <w:szCs w:val="20"/>
        </w:rPr>
        <w:t>CNAM, MD.</w:t>
      </w:r>
    </w:p>
    <w:p w:rsidR="00A9052E" w:rsidRPr="00897B3C" w:rsidRDefault="00A9052E" w:rsidP="00897B3C">
      <w:pPr>
        <w:pStyle w:val="Location"/>
        <w:numPr>
          <w:ilvl w:val="0"/>
          <w:numId w:val="1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97B3C">
        <w:rPr>
          <w:rFonts w:ascii="Times New Roman" w:hAnsi="Times New Roman" w:cs="Times New Roman"/>
          <w:b/>
          <w:sz w:val="20"/>
          <w:szCs w:val="20"/>
        </w:rPr>
        <w:t>Saurabh Paul</w:t>
      </w:r>
      <w:r w:rsidRPr="00897B3C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Eite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Tiesinga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, </w:t>
      </w:r>
      <w:r w:rsidRPr="00897B3C">
        <w:rPr>
          <w:rFonts w:ascii="Times New Roman" w:hAnsi="Times New Roman" w:cs="Times New Roman"/>
          <w:i/>
          <w:sz w:val="20"/>
          <w:szCs w:val="20"/>
        </w:rPr>
        <w:t xml:space="preserve">Bose Einstein condensation in the higher band of a </w:t>
      </w:r>
      <w:r w:rsidR="00BC21E1">
        <w:rPr>
          <w:rFonts w:ascii="Times New Roman" w:hAnsi="Times New Roman" w:cs="Times New Roman"/>
          <w:i/>
          <w:sz w:val="20"/>
          <w:szCs w:val="20"/>
        </w:rPr>
        <w:t>t</w:t>
      </w:r>
      <w:r w:rsidRPr="00897B3C">
        <w:rPr>
          <w:rFonts w:ascii="Times New Roman" w:hAnsi="Times New Roman" w:cs="Times New Roman"/>
          <w:i/>
          <w:sz w:val="20"/>
          <w:szCs w:val="20"/>
        </w:rPr>
        <w:t>ime-dependent</w:t>
      </w:r>
      <w:r w:rsidRPr="00897B3C">
        <w:rPr>
          <w:rStyle w:val="apple-converted-space"/>
          <w:rFonts w:ascii="Times New Roman" w:hAnsi="Times New Roman" w:cs="Times New Roman"/>
          <w:i/>
          <w:color w:val="000000"/>
          <w:sz w:val="20"/>
          <w:szCs w:val="20"/>
        </w:rPr>
        <w:t> </w:t>
      </w:r>
      <w:r w:rsidRPr="00897B3C">
        <w:rPr>
          <w:rFonts w:ascii="Times New Roman" w:hAnsi="Times New Roman" w:cs="Times New Roman"/>
          <w:i/>
          <w:sz w:val="20"/>
          <w:szCs w:val="20"/>
        </w:rPr>
        <w:br/>
        <w:t>double-well optical lattice.</w:t>
      </w:r>
      <w:r w:rsidR="00477EA6" w:rsidRPr="00897B3C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897B3C">
        <w:rPr>
          <w:rStyle w:val="Emphasis"/>
          <w:rFonts w:ascii="Times New Roman" w:hAnsi="Times New Roman" w:cs="Times New Roman"/>
          <w:i w:val="0"/>
          <w:color w:val="000000"/>
          <w:sz w:val="20"/>
          <w:szCs w:val="20"/>
        </w:rPr>
        <w:t>Poster presented at</w:t>
      </w:r>
      <w:r w:rsidRPr="00897B3C">
        <w:rPr>
          <w:rStyle w:val="apple-converted-space"/>
          <w:rFonts w:ascii="Times New Roman" w:hAnsi="Times New Roman" w:cs="Times New Roman"/>
          <w:i/>
          <w:iCs/>
          <w:color w:val="000000"/>
          <w:sz w:val="20"/>
          <w:szCs w:val="20"/>
        </w:rPr>
        <w:t> </w:t>
      </w:r>
      <w:r w:rsidRPr="00897B3C">
        <w:rPr>
          <w:rStyle w:val="Emphasis"/>
          <w:rFonts w:ascii="Times New Roman" w:hAnsi="Times New Roman" w:cs="Times New Roman"/>
          <w:i w:val="0"/>
          <w:color w:val="000000"/>
          <w:sz w:val="20"/>
          <w:szCs w:val="20"/>
        </w:rPr>
        <w:t xml:space="preserve">Les </w:t>
      </w:r>
      <w:proofErr w:type="spellStart"/>
      <w:r w:rsidRPr="00897B3C">
        <w:rPr>
          <w:rStyle w:val="Emphasis"/>
          <w:rFonts w:ascii="Times New Roman" w:hAnsi="Times New Roman" w:cs="Times New Roman"/>
          <w:i w:val="0"/>
          <w:color w:val="000000"/>
          <w:sz w:val="20"/>
          <w:szCs w:val="20"/>
        </w:rPr>
        <w:t>Houches</w:t>
      </w:r>
      <w:proofErr w:type="spellEnd"/>
      <w:r w:rsidRPr="00897B3C">
        <w:rPr>
          <w:rStyle w:val="Emphasis"/>
          <w:rFonts w:ascii="Times New Roman" w:hAnsi="Times New Roman" w:cs="Times New Roman"/>
          <w:i w:val="0"/>
          <w:color w:val="000000"/>
          <w:sz w:val="20"/>
          <w:szCs w:val="20"/>
        </w:rPr>
        <w:t xml:space="preserve"> </w:t>
      </w:r>
      <w:proofErr w:type="spellStart"/>
      <w:r w:rsidRPr="00897B3C">
        <w:rPr>
          <w:rStyle w:val="Emphasis"/>
          <w:rFonts w:ascii="Times New Roman" w:hAnsi="Times New Roman" w:cs="Times New Roman"/>
          <w:i w:val="0"/>
          <w:color w:val="000000"/>
          <w:sz w:val="20"/>
          <w:szCs w:val="20"/>
        </w:rPr>
        <w:t>PreDoc</w:t>
      </w:r>
      <w:proofErr w:type="spellEnd"/>
      <w:r w:rsidRPr="00897B3C">
        <w:rPr>
          <w:rStyle w:val="Emphasis"/>
          <w:rFonts w:ascii="Times New Roman" w:hAnsi="Times New Roman" w:cs="Times New Roman"/>
          <w:i w:val="0"/>
          <w:color w:val="000000"/>
          <w:sz w:val="20"/>
          <w:szCs w:val="20"/>
        </w:rPr>
        <w:t xml:space="preserve"> 2011 School, cold gases with long range interactions,</w:t>
      </w:r>
      <w:r w:rsidRPr="00897B3C">
        <w:rPr>
          <w:rStyle w:val="apple-converted-space"/>
          <w:rFonts w:ascii="Times New Roman" w:hAnsi="Times New Roman" w:cs="Times New Roman"/>
          <w:i/>
          <w:iCs/>
          <w:color w:val="000000"/>
          <w:sz w:val="20"/>
          <w:szCs w:val="20"/>
        </w:rPr>
        <w:t> </w:t>
      </w:r>
      <w:r w:rsidRPr="00897B3C">
        <w:rPr>
          <w:rStyle w:val="Emphasis"/>
          <w:rFonts w:ascii="Times New Roman" w:hAnsi="Times New Roman" w:cs="Times New Roman"/>
          <w:i w:val="0"/>
          <w:color w:val="000000"/>
          <w:sz w:val="20"/>
          <w:szCs w:val="20"/>
        </w:rPr>
        <w:t xml:space="preserve">Les </w:t>
      </w:r>
      <w:proofErr w:type="spellStart"/>
      <w:r w:rsidRPr="00897B3C">
        <w:rPr>
          <w:rStyle w:val="Emphasis"/>
          <w:rFonts w:ascii="Times New Roman" w:hAnsi="Times New Roman" w:cs="Times New Roman"/>
          <w:i w:val="0"/>
          <w:color w:val="000000"/>
          <w:sz w:val="20"/>
          <w:szCs w:val="20"/>
        </w:rPr>
        <w:t>Houches</w:t>
      </w:r>
      <w:proofErr w:type="spellEnd"/>
      <w:r w:rsidRPr="00897B3C">
        <w:rPr>
          <w:rStyle w:val="Emphasis"/>
          <w:rFonts w:ascii="Times New Roman" w:hAnsi="Times New Roman" w:cs="Times New Roman"/>
          <w:i w:val="0"/>
          <w:color w:val="000000"/>
          <w:sz w:val="20"/>
          <w:szCs w:val="20"/>
        </w:rPr>
        <w:t>, France.</w:t>
      </w:r>
    </w:p>
    <w:p w:rsidR="00897B3C" w:rsidRDefault="00610317" w:rsidP="00897B3C">
      <w:pPr>
        <w:pStyle w:val="SectionHeading"/>
        <w:rPr>
          <w:rFonts w:ascii="Times New Roman" w:hAnsi="Times New Roman" w:cs="Times New Roman"/>
          <w:b/>
          <w:sz w:val="20"/>
          <w:szCs w:val="20"/>
        </w:rPr>
      </w:pPr>
      <w:r w:rsidRPr="00610317">
        <w:rPr>
          <w:rFonts w:ascii="Times New Roman" w:hAnsi="Times New Roman" w:cs="Times New Roman"/>
          <w:b/>
          <w:sz w:val="20"/>
          <w:szCs w:val="20"/>
        </w:rPr>
        <w:t>TEaching</w:t>
      </w:r>
    </w:p>
    <w:p w:rsidR="00897B3C" w:rsidRPr="00CA1D4E" w:rsidRDefault="00897B3C" w:rsidP="00CA1D4E">
      <w:pPr>
        <w:pStyle w:val="Location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CA1D4E">
        <w:rPr>
          <w:rFonts w:ascii="Times New Roman" w:hAnsi="Times New Roman" w:cs="Times New Roman"/>
          <w:sz w:val="20"/>
          <w:szCs w:val="20"/>
        </w:rPr>
        <w:t xml:space="preserve">Physics 375, </w:t>
      </w:r>
      <w:r w:rsidRPr="00CA1D4E">
        <w:rPr>
          <w:rFonts w:ascii="Times New Roman" w:hAnsi="Times New Roman" w:cs="Times New Roman"/>
          <w:sz w:val="20"/>
          <w:szCs w:val="20"/>
          <w:shd w:val="clear" w:color="auto" w:fill="FFFFFF"/>
        </w:rPr>
        <w:t>Experimental Physics III: Electromagnetic Waves, Optics and Modern Physics</w:t>
      </w:r>
      <w:r w:rsidR="00610317" w:rsidRPr="00CA1D4E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  <w:r w:rsidRPr="00CA1D4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Fall 2008, Dept.</w:t>
      </w:r>
      <w:r w:rsidR="006824D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CA1D4E">
        <w:rPr>
          <w:rFonts w:ascii="Times New Roman" w:hAnsi="Times New Roman" w:cs="Times New Roman"/>
          <w:sz w:val="20"/>
          <w:szCs w:val="20"/>
          <w:shd w:val="clear" w:color="auto" w:fill="FFFFFF"/>
        </w:rPr>
        <w:t>of Physics, University of Maryland.</w:t>
      </w:r>
      <w:r w:rsidR="00610317" w:rsidRPr="00CA1D4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610317" w:rsidRPr="00CA1D4E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(</w:t>
      </w:r>
      <w:r w:rsidRPr="00CA1D4E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Graduate Teaching Assistant</w:t>
      </w:r>
      <w:r w:rsidR="00610317" w:rsidRPr="00CA1D4E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).</w:t>
      </w:r>
    </w:p>
    <w:p w:rsidR="006F10BD" w:rsidRPr="00583F4E" w:rsidRDefault="00897B3C" w:rsidP="00810D24">
      <w:pPr>
        <w:pStyle w:val="Location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583F4E">
        <w:rPr>
          <w:rFonts w:ascii="Times New Roman" w:hAnsi="Times New Roman" w:cs="Times New Roman"/>
          <w:sz w:val="20"/>
          <w:szCs w:val="20"/>
        </w:rPr>
        <w:t xml:space="preserve">Physics 122, </w:t>
      </w:r>
      <w:r w:rsidR="00D57AF6" w:rsidRPr="00583F4E">
        <w:rPr>
          <w:rFonts w:ascii="Times New Roman" w:hAnsi="Times New Roman" w:cs="Times New Roman"/>
          <w:sz w:val="20"/>
          <w:szCs w:val="20"/>
          <w:shd w:val="clear" w:color="auto" w:fill="FFFFFF"/>
        </w:rPr>
        <w:t>Fundamentals o</w:t>
      </w:r>
      <w:r w:rsidRPr="00583F4E">
        <w:rPr>
          <w:rFonts w:ascii="Times New Roman" w:hAnsi="Times New Roman" w:cs="Times New Roman"/>
          <w:sz w:val="20"/>
          <w:szCs w:val="20"/>
          <w:shd w:val="clear" w:color="auto" w:fill="FFFFFF"/>
        </w:rPr>
        <w:t>f Physics II</w:t>
      </w:r>
      <w:r w:rsidRPr="00583F4E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Pr="00583F4E">
        <w:rPr>
          <w:rFonts w:ascii="Times New Roman" w:hAnsi="Times New Roman" w:cs="Times New Roman"/>
          <w:sz w:val="20"/>
          <w:szCs w:val="20"/>
        </w:rPr>
        <w:t>Fall</w:t>
      </w:r>
      <w:proofErr w:type="gramEnd"/>
      <w:r w:rsidRPr="00583F4E">
        <w:rPr>
          <w:rFonts w:ascii="Times New Roman" w:hAnsi="Times New Roman" w:cs="Times New Roman"/>
          <w:sz w:val="20"/>
          <w:szCs w:val="20"/>
        </w:rPr>
        <w:t xml:space="preserve"> 2010, </w:t>
      </w:r>
      <w:r w:rsidRPr="00583F4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Dept. </w:t>
      </w:r>
      <w:r w:rsidR="00D57AF6" w:rsidRPr="00583F4E">
        <w:rPr>
          <w:rFonts w:ascii="Times New Roman" w:hAnsi="Times New Roman" w:cs="Times New Roman"/>
          <w:sz w:val="20"/>
          <w:szCs w:val="20"/>
          <w:shd w:val="clear" w:color="auto" w:fill="FFFFFF"/>
        </w:rPr>
        <w:t>o</w:t>
      </w:r>
      <w:r w:rsidRPr="00583F4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f Physics, University Of Maryland. </w:t>
      </w:r>
      <w:r w:rsidRPr="00583F4E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(Graduate Teaching Assistant).</w:t>
      </w:r>
      <w:r w:rsidR="004038CA" w:rsidRPr="00583F4E">
        <w:rPr>
          <w:rFonts w:ascii="Times New Roman" w:hAnsi="Times New Roman" w:cs="Times New Roman"/>
          <w:sz w:val="20"/>
          <w:szCs w:val="20"/>
        </w:rPr>
        <w:tab/>
      </w:r>
    </w:p>
    <w:p w:rsidR="00F53A44" w:rsidRPr="00583F4E" w:rsidRDefault="004038CA" w:rsidP="00583F4E">
      <w:pPr>
        <w:pStyle w:val="SectionHeading"/>
        <w:rPr>
          <w:rFonts w:ascii="Times New Roman" w:hAnsi="Times New Roman" w:cs="Times New Roman"/>
        </w:rPr>
      </w:pPr>
      <w:r w:rsidRPr="00583F4E">
        <w:rPr>
          <w:rFonts w:ascii="Times New Roman" w:hAnsi="Times New Roman" w:cs="Times New Roman"/>
          <w:b/>
          <w:sz w:val="20"/>
          <w:szCs w:val="20"/>
        </w:rPr>
        <w:t>MEMBERSHIPS</w:t>
      </w:r>
    </w:p>
    <w:p w:rsidR="00872F80" w:rsidRPr="00583F4E" w:rsidRDefault="006C1595" w:rsidP="00583F4E">
      <w:pPr>
        <w:pStyle w:val="Location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583F4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Student member, </w:t>
      </w:r>
      <w:r w:rsidR="00970781" w:rsidRPr="00583F4E">
        <w:rPr>
          <w:rFonts w:ascii="Times New Roman" w:hAnsi="Times New Roman" w:cs="Times New Roman"/>
          <w:sz w:val="20"/>
          <w:szCs w:val="20"/>
          <w:shd w:val="clear" w:color="auto" w:fill="FFFFFF"/>
        </w:rPr>
        <w:t>American Physical Society.</w:t>
      </w:r>
    </w:p>
    <w:p w:rsidR="0085472C" w:rsidRPr="00A662E1" w:rsidRDefault="00970781" w:rsidP="00A662E1">
      <w:pPr>
        <w:pStyle w:val="Location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CC0B2F">
        <w:rPr>
          <w:rFonts w:ascii="Times New Roman" w:hAnsi="Times New Roman" w:cs="Times New Roman"/>
          <w:sz w:val="20"/>
          <w:szCs w:val="20"/>
          <w:shd w:val="clear" w:color="auto" w:fill="FFFFFF"/>
        </w:rPr>
        <w:t>Alumni Association, Indian Institute of Technology, Kanpur, India.</w:t>
      </w:r>
    </w:p>
    <w:sectPr w:rsidR="0085472C" w:rsidRPr="00A662E1" w:rsidSect="003D4237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EAB" w:rsidRDefault="00780EAB">
      <w:pPr>
        <w:spacing w:line="240" w:lineRule="auto"/>
      </w:pPr>
      <w:r>
        <w:separator/>
      </w:r>
    </w:p>
  </w:endnote>
  <w:endnote w:type="continuationSeparator" w:id="0">
    <w:p w:rsidR="00780EAB" w:rsidRDefault="00780E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EAB" w:rsidRDefault="00780EAB">
      <w:pPr>
        <w:spacing w:line="240" w:lineRule="auto"/>
      </w:pPr>
      <w:r>
        <w:separator/>
      </w:r>
    </w:p>
  </w:footnote>
  <w:footnote w:type="continuationSeparator" w:id="0">
    <w:p w:rsidR="00780EAB" w:rsidRDefault="00780E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A44" w:rsidRDefault="00780EAB">
    <w:pPr>
      <w:pStyle w:val="YourName"/>
    </w:pPr>
    <w:sdt>
      <w:sdtPr>
        <w:alias w:val="Author"/>
        <w:id w:val="25244219"/>
        <w:placeholder>
          <w:docPart w:val="412D29C8215D4DEC8C9B1491024E2F3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87EA1">
          <w:t>Saurabh paul</w:t>
        </w:r>
      </w:sdtContent>
    </w:sdt>
    <w:r w:rsidR="004038CA">
      <w:tab/>
      <w:t xml:space="preserve">Page </w:t>
    </w:r>
    <w:r w:rsidR="004038CA">
      <w:fldChar w:fldCharType="begin"/>
    </w:r>
    <w:r w:rsidR="004038CA">
      <w:instrText xml:space="preserve"> PAGE   \* MERGEFORMAT </w:instrText>
    </w:r>
    <w:r w:rsidR="004038CA">
      <w:fldChar w:fldCharType="separate"/>
    </w:r>
    <w:r w:rsidR="006E38EB">
      <w:rPr>
        <w:noProof/>
      </w:rPr>
      <w:t>2</w:t>
    </w:r>
    <w:r w:rsidR="004038CA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F8B" w:rsidRDefault="00572F8B" w:rsidP="00572F8B">
    <w:pPr>
      <w:pStyle w:val="Header"/>
      <w:ind w:left="720"/>
      <w:jc w:val="center"/>
      <w:rPr>
        <w:rFonts w:ascii="Times New Roman" w:hAnsi="Times New Roman" w:cs="Times New Roman"/>
        <w:sz w:val="40"/>
        <w:szCs w:val="40"/>
      </w:rPr>
    </w:pPr>
    <w:r w:rsidRPr="00572F8B">
      <w:rPr>
        <w:rFonts w:ascii="Times New Roman" w:hAnsi="Times New Roman" w:cs="Times New Roman"/>
        <w:sz w:val="40"/>
        <w:szCs w:val="40"/>
      </w:rPr>
      <w:t>Curriculum Vitae</w:t>
    </w:r>
    <w:r w:rsidR="00FF57C3" w:rsidRPr="00FF57C3">
      <w:rPr>
        <w:rFonts w:ascii="Times New Roman" w:hAnsi="Times New Roman" w:cs="Times New Roman"/>
        <w:sz w:val="40"/>
        <w:szCs w:val="40"/>
      </w:rPr>
      <w:t xml:space="preserve"> </w:t>
    </w:r>
    <w:r w:rsidR="00FF57C3" w:rsidRPr="00572F8B">
      <w:rPr>
        <w:rFonts w:ascii="Times New Roman" w:hAnsi="Times New Roman" w:cs="Times New Roman"/>
        <w:sz w:val="28"/>
        <w:szCs w:val="28"/>
      </w:rPr>
      <w:t>•</w:t>
    </w:r>
    <w:r w:rsidR="00FF57C3">
      <w:rPr>
        <w:rFonts w:ascii="Times New Roman" w:hAnsi="Times New Roman" w:cs="Times New Roman"/>
        <w:sz w:val="28"/>
        <w:szCs w:val="28"/>
      </w:rPr>
      <w:t xml:space="preserve"> </w:t>
    </w:r>
    <w:r w:rsidR="00FF57C3" w:rsidRPr="00572F8B">
      <w:rPr>
        <w:rFonts w:ascii="Times New Roman" w:hAnsi="Times New Roman" w:cs="Times New Roman"/>
        <w:sz w:val="40"/>
        <w:szCs w:val="40"/>
      </w:rPr>
      <w:t>Saurabh Paul</w:t>
    </w:r>
  </w:p>
  <w:p w:rsidR="00C33631" w:rsidRDefault="00572F8B" w:rsidP="00572F8B">
    <w:pPr>
      <w:pStyle w:val="Header"/>
      <w:ind w:left="720"/>
      <w:jc w:val="center"/>
      <w:rPr>
        <w:rFonts w:ascii="Californian FB" w:hAnsi="Californian FB" w:cs="Times New Roman"/>
        <w:sz w:val="24"/>
        <w:szCs w:val="24"/>
      </w:rPr>
    </w:pPr>
    <w:r>
      <w:rPr>
        <w:rFonts w:ascii="Californian FB" w:hAnsi="Californian FB" w:cs="Times New Roman"/>
        <w:sz w:val="24"/>
        <w:szCs w:val="24"/>
      </w:rPr>
      <w:t xml:space="preserve"> </w:t>
    </w:r>
    <w:r w:rsidR="00C33631" w:rsidRPr="000D29B1">
      <w:rPr>
        <w:rFonts w:ascii="Californian FB" w:hAnsi="Californian FB" w:cs="Times New Roman"/>
        <w:sz w:val="24"/>
        <w:szCs w:val="24"/>
      </w:rPr>
      <w:t>Website:</w:t>
    </w:r>
    <w:r w:rsidR="00C33631" w:rsidRPr="000D29B1">
      <w:rPr>
        <w:rFonts w:ascii="Californian FB" w:hAnsi="Californian FB"/>
        <w:sz w:val="24"/>
        <w:szCs w:val="24"/>
      </w:rPr>
      <w:t xml:space="preserve"> </w:t>
    </w:r>
    <w:hyperlink r:id="rId1" w:history="1">
      <w:r w:rsidR="000D29B1" w:rsidRPr="00312603">
        <w:rPr>
          <w:rStyle w:val="Hyperlink"/>
          <w:rFonts w:ascii="Californian FB" w:hAnsi="Californian FB" w:cs="Times New Roman"/>
          <w:sz w:val="24"/>
          <w:szCs w:val="24"/>
        </w:rPr>
        <w:t>https://terpconnect.umd.edu/~pauls/</w:t>
      </w:r>
    </w:hyperlink>
  </w:p>
  <w:p w:rsidR="000D29B1" w:rsidRDefault="000D29B1" w:rsidP="00572F8B">
    <w:pPr>
      <w:pStyle w:val="Header"/>
      <w:jc w:val="center"/>
      <w:rPr>
        <w:rFonts w:ascii="Californian FB" w:hAnsi="Californian FB" w:cs="Times New Roman"/>
        <w:sz w:val="24"/>
        <w:szCs w:val="24"/>
      </w:rPr>
    </w:pPr>
    <w:r>
      <w:rPr>
        <w:rFonts w:ascii="Californian FB" w:hAnsi="Californian FB" w:cs="Times New Roman"/>
        <w:sz w:val="24"/>
        <w:szCs w:val="24"/>
      </w:rPr>
      <w:t>Email:</w:t>
    </w:r>
    <w:r w:rsidR="00886A0B">
      <w:rPr>
        <w:rFonts w:ascii="Californian FB" w:hAnsi="Californian FB" w:cs="Times New Roman"/>
        <w:sz w:val="24"/>
        <w:szCs w:val="24"/>
      </w:rPr>
      <w:t xml:space="preserve"> </w:t>
    </w:r>
    <w:hyperlink r:id="rId2" w:history="1">
      <w:r w:rsidR="00572F8B" w:rsidRPr="00312603">
        <w:rPr>
          <w:rStyle w:val="Hyperlink"/>
          <w:rFonts w:ascii="Californian FB" w:hAnsi="Californian FB" w:cs="Times New Roman"/>
          <w:sz w:val="24"/>
          <w:szCs w:val="24"/>
        </w:rPr>
        <w:t>pauls@umd.edu</w:t>
      </w:r>
    </w:hyperlink>
  </w:p>
  <w:p w:rsidR="00572F8B" w:rsidRPr="000D29B1" w:rsidRDefault="00D927D8" w:rsidP="00572F8B">
    <w:pPr>
      <w:pStyle w:val="Header"/>
      <w:jc w:val="center"/>
      <w:rPr>
        <w:rFonts w:ascii="Californian FB" w:hAnsi="Californian FB" w:cs="Times New Roman"/>
        <w:sz w:val="24"/>
        <w:szCs w:val="24"/>
      </w:rPr>
    </w:pPr>
    <w:r>
      <w:rPr>
        <w:rFonts w:ascii="Californian FB" w:hAnsi="Californian FB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94615</wp:posOffset>
              </wp:positionV>
              <wp:extent cx="6492240" cy="0"/>
              <wp:effectExtent l="0" t="0" r="2286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9224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DA6A06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45pt" to="511.2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" strokecolor="black [3040]" strokeweight="1pt">
              <w10:wrap anchorx="margin"/>
            </v:line>
          </w:pict>
        </mc:Fallback>
      </mc:AlternateContent>
    </w:r>
  </w:p>
  <w:p w:rsidR="00C33631" w:rsidRDefault="00C3363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B4141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D7B4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3A1CA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08CB7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1C3477A"/>
    <w:multiLevelType w:val="hybridMultilevel"/>
    <w:tmpl w:val="93BE5CC0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5" w15:restartNumberingAfterBreak="0">
    <w:nsid w:val="070F0C28"/>
    <w:multiLevelType w:val="hybridMultilevel"/>
    <w:tmpl w:val="0D26E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61006E"/>
    <w:multiLevelType w:val="hybridMultilevel"/>
    <w:tmpl w:val="D948364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0D977FAF"/>
    <w:multiLevelType w:val="hybridMultilevel"/>
    <w:tmpl w:val="45CC310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 w15:restartNumberingAfterBreak="0">
    <w:nsid w:val="0F8F0AB9"/>
    <w:multiLevelType w:val="multilevel"/>
    <w:tmpl w:val="2952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732E40"/>
    <w:multiLevelType w:val="multilevel"/>
    <w:tmpl w:val="F1A2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E75191"/>
    <w:multiLevelType w:val="hybridMultilevel"/>
    <w:tmpl w:val="01E06FA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29BF2E0C"/>
    <w:multiLevelType w:val="hybridMultilevel"/>
    <w:tmpl w:val="75FE2BD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2A6F28C7"/>
    <w:multiLevelType w:val="hybridMultilevel"/>
    <w:tmpl w:val="2008362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33CB3437"/>
    <w:multiLevelType w:val="multilevel"/>
    <w:tmpl w:val="D200DD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EF31A0"/>
    <w:multiLevelType w:val="multilevel"/>
    <w:tmpl w:val="F1C2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4D5EF3"/>
    <w:multiLevelType w:val="multilevel"/>
    <w:tmpl w:val="C7F6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215C9E"/>
    <w:multiLevelType w:val="hybridMultilevel"/>
    <w:tmpl w:val="E438F03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7" w15:restartNumberingAfterBreak="0">
    <w:nsid w:val="5C7D64E3"/>
    <w:multiLevelType w:val="hybridMultilevel"/>
    <w:tmpl w:val="5F92D02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5D0970E3"/>
    <w:multiLevelType w:val="hybridMultilevel"/>
    <w:tmpl w:val="EB560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D769F3"/>
    <w:multiLevelType w:val="hybridMultilevel"/>
    <w:tmpl w:val="AB58C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DF47D3"/>
    <w:multiLevelType w:val="hybridMultilevel"/>
    <w:tmpl w:val="4B4E712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19"/>
  </w:num>
  <w:num w:numId="6">
    <w:abstractNumId w:val="18"/>
  </w:num>
  <w:num w:numId="7">
    <w:abstractNumId w:val="15"/>
  </w:num>
  <w:num w:numId="8">
    <w:abstractNumId w:val="14"/>
  </w:num>
  <w:num w:numId="9">
    <w:abstractNumId w:val="9"/>
  </w:num>
  <w:num w:numId="10">
    <w:abstractNumId w:val="8"/>
  </w:num>
  <w:num w:numId="11">
    <w:abstractNumId w:val="6"/>
  </w:num>
  <w:num w:numId="12">
    <w:abstractNumId w:val="13"/>
  </w:num>
  <w:num w:numId="13">
    <w:abstractNumId w:val="12"/>
  </w:num>
  <w:num w:numId="14">
    <w:abstractNumId w:val="20"/>
  </w:num>
  <w:num w:numId="15">
    <w:abstractNumId w:val="5"/>
  </w:num>
  <w:num w:numId="16">
    <w:abstractNumId w:val="17"/>
  </w:num>
  <w:num w:numId="17">
    <w:abstractNumId w:val="16"/>
  </w:num>
  <w:num w:numId="18">
    <w:abstractNumId w:val="11"/>
  </w:num>
  <w:num w:numId="19">
    <w:abstractNumId w:val="4"/>
  </w:num>
  <w:num w:numId="20">
    <w:abstractNumId w:val="1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631"/>
    <w:rsid w:val="00031B41"/>
    <w:rsid w:val="00062009"/>
    <w:rsid w:val="00080F8D"/>
    <w:rsid w:val="000A7BA1"/>
    <w:rsid w:val="000C7DAE"/>
    <w:rsid w:val="000D29B1"/>
    <w:rsid w:val="0010035A"/>
    <w:rsid w:val="00115DA2"/>
    <w:rsid w:val="001739DF"/>
    <w:rsid w:val="001A201D"/>
    <w:rsid w:val="00213E4E"/>
    <w:rsid w:val="0023539D"/>
    <w:rsid w:val="00294F82"/>
    <w:rsid w:val="0031038F"/>
    <w:rsid w:val="0031654A"/>
    <w:rsid w:val="0033522F"/>
    <w:rsid w:val="00350EDE"/>
    <w:rsid w:val="003735CB"/>
    <w:rsid w:val="0039514F"/>
    <w:rsid w:val="003B4CF1"/>
    <w:rsid w:val="003C0B75"/>
    <w:rsid w:val="003D4237"/>
    <w:rsid w:val="004038CA"/>
    <w:rsid w:val="00434BC8"/>
    <w:rsid w:val="00477EA6"/>
    <w:rsid w:val="004C0AB1"/>
    <w:rsid w:val="004F2BC4"/>
    <w:rsid w:val="0051050D"/>
    <w:rsid w:val="00510ED8"/>
    <w:rsid w:val="00521B44"/>
    <w:rsid w:val="00541E98"/>
    <w:rsid w:val="00555AE3"/>
    <w:rsid w:val="00572F8B"/>
    <w:rsid w:val="00583F4E"/>
    <w:rsid w:val="005E193C"/>
    <w:rsid w:val="005E60F6"/>
    <w:rsid w:val="00610317"/>
    <w:rsid w:val="00617F59"/>
    <w:rsid w:val="006824D5"/>
    <w:rsid w:val="0068490A"/>
    <w:rsid w:val="00687EA1"/>
    <w:rsid w:val="00694319"/>
    <w:rsid w:val="006A1261"/>
    <w:rsid w:val="006C1595"/>
    <w:rsid w:val="006E38EB"/>
    <w:rsid w:val="006F10BD"/>
    <w:rsid w:val="006F158C"/>
    <w:rsid w:val="00722E5C"/>
    <w:rsid w:val="007259F8"/>
    <w:rsid w:val="00736E47"/>
    <w:rsid w:val="00744976"/>
    <w:rsid w:val="00746CF4"/>
    <w:rsid w:val="007744E9"/>
    <w:rsid w:val="00780EAB"/>
    <w:rsid w:val="007B3B56"/>
    <w:rsid w:val="007B7981"/>
    <w:rsid w:val="00844B2B"/>
    <w:rsid w:val="00845A10"/>
    <w:rsid w:val="0085472C"/>
    <w:rsid w:val="00866E63"/>
    <w:rsid w:val="00872F80"/>
    <w:rsid w:val="00886A0B"/>
    <w:rsid w:val="00894835"/>
    <w:rsid w:val="0089640D"/>
    <w:rsid w:val="00897B3C"/>
    <w:rsid w:val="008B1F09"/>
    <w:rsid w:val="008D35D8"/>
    <w:rsid w:val="008D68F8"/>
    <w:rsid w:val="008E4593"/>
    <w:rsid w:val="00901C41"/>
    <w:rsid w:val="00927F56"/>
    <w:rsid w:val="009355AE"/>
    <w:rsid w:val="00970781"/>
    <w:rsid w:val="009A3D10"/>
    <w:rsid w:val="009A539C"/>
    <w:rsid w:val="009B0917"/>
    <w:rsid w:val="009E5160"/>
    <w:rsid w:val="00A3298E"/>
    <w:rsid w:val="00A35193"/>
    <w:rsid w:val="00A55D45"/>
    <w:rsid w:val="00A5680D"/>
    <w:rsid w:val="00A662E1"/>
    <w:rsid w:val="00A8797F"/>
    <w:rsid w:val="00A9052E"/>
    <w:rsid w:val="00AF4B95"/>
    <w:rsid w:val="00B26FA8"/>
    <w:rsid w:val="00B93E87"/>
    <w:rsid w:val="00BB798B"/>
    <w:rsid w:val="00BC21E1"/>
    <w:rsid w:val="00BD786C"/>
    <w:rsid w:val="00C13488"/>
    <w:rsid w:val="00C24C46"/>
    <w:rsid w:val="00C33631"/>
    <w:rsid w:val="00C40C11"/>
    <w:rsid w:val="00C84A85"/>
    <w:rsid w:val="00CA1D4E"/>
    <w:rsid w:val="00CA7BEA"/>
    <w:rsid w:val="00CC0B2F"/>
    <w:rsid w:val="00D57AF6"/>
    <w:rsid w:val="00D848FF"/>
    <w:rsid w:val="00D927D8"/>
    <w:rsid w:val="00DA399E"/>
    <w:rsid w:val="00DA733F"/>
    <w:rsid w:val="00DC1CBD"/>
    <w:rsid w:val="00DF73A3"/>
    <w:rsid w:val="00E30C45"/>
    <w:rsid w:val="00E37EA1"/>
    <w:rsid w:val="00EC2355"/>
    <w:rsid w:val="00EF1054"/>
    <w:rsid w:val="00F53A44"/>
    <w:rsid w:val="00F72F03"/>
    <w:rsid w:val="00F86199"/>
    <w:rsid w:val="00FF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58E52C0F-B9E0-4BA6-B3C6-694F1D64D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ind w:left="288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i/>
      <w:sz w:val="16"/>
    </w:rPr>
  </w:style>
  <w:style w:type="paragraph" w:customStyle="1" w:styleId="JobTitle">
    <w:name w:val="Job Title"/>
    <w:basedOn w:val="Normal"/>
    <w:link w:val="JobTitleChar"/>
    <w:qFormat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rPr>
      <w:b/>
      <w:sz w:val="16"/>
    </w:rPr>
  </w:style>
  <w:style w:type="paragraph" w:customStyle="1" w:styleId="ContactInformation">
    <w:name w:val="Contact Information"/>
    <w:basedOn w:val="Normal"/>
    <w:qFormat/>
    <w:pPr>
      <w:spacing w:after="400"/>
      <w:ind w:left="288"/>
    </w:pPr>
  </w:style>
  <w:style w:type="paragraph" w:customStyle="1" w:styleId="NormalBodyText">
    <w:name w:val="Normal Body Text"/>
    <w:basedOn w:val="Normal"/>
    <w:qFormat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Pr>
      <w:caps/>
      <w:spacing w:val="20"/>
      <w:sz w:val="15"/>
    </w:rPr>
  </w:style>
  <w:style w:type="paragraph" w:customStyle="1" w:styleId="Location">
    <w:name w:val="Location"/>
    <w:basedOn w:val="Normal"/>
    <w:qFormat/>
    <w:pPr>
      <w:ind w:left="288"/>
    </w:pPr>
  </w:style>
  <w:style w:type="paragraph" w:customStyle="1" w:styleId="SpaceAfter">
    <w:name w:val="Space After"/>
    <w:basedOn w:val="Normal"/>
    <w:qFormat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qFormat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ItalicHeading">
    <w:name w:val="Italic Heading"/>
    <w:basedOn w:val="Normal"/>
    <w:qFormat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16"/>
    </w:rPr>
  </w:style>
  <w:style w:type="character" w:styleId="Hyperlink">
    <w:name w:val="Hyperlink"/>
    <w:basedOn w:val="DefaultParagraphFont"/>
    <w:uiPriority w:val="99"/>
    <w:unhideWhenUsed/>
    <w:rsid w:val="000D29B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A3D10"/>
  </w:style>
  <w:style w:type="character" w:styleId="Emphasis">
    <w:name w:val="Emphasis"/>
    <w:basedOn w:val="DefaultParagraphFont"/>
    <w:uiPriority w:val="20"/>
    <w:qFormat/>
    <w:rsid w:val="00A905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erpconnect.umd.edu/~pauls/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daffodils.muse@gmail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pauls@umd.edu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pauls@umd.edu" TargetMode="External"/><Relationship Id="rId1" Type="http://schemas.openxmlformats.org/officeDocument/2006/relationships/hyperlink" Target="https://terpconnect.umd.edu/~paul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urabh\AppData\Roaming\Microsoft\Templates\Curriculum%20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CC037D9F84942F9A655F46706BDF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B50F3-656D-4B16-990C-13C8651C92D4}"/>
      </w:docPartPr>
      <w:docPartBody>
        <w:p w:rsidR="00587593" w:rsidRDefault="002A23CC">
          <w:pPr>
            <w:pStyle w:val="2CC037D9F84942F9A655F46706BDFC03"/>
          </w:pPr>
          <w:r>
            <w:t>[End Date]</w:t>
          </w:r>
        </w:p>
      </w:docPartBody>
    </w:docPart>
    <w:docPart>
      <w:docPartPr>
        <w:name w:val="6377288AB6BE4AF1B3D73B8FF6A74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B8D02-84D3-40D1-A4DB-A4C36E247992}"/>
      </w:docPartPr>
      <w:docPartBody>
        <w:p w:rsidR="00587593" w:rsidRDefault="002A23CC">
          <w:pPr>
            <w:pStyle w:val="6377288AB6BE4AF1B3D73B8FF6A74355"/>
          </w:pPr>
          <w:r>
            <w:t>[Start Date]</w:t>
          </w:r>
        </w:p>
      </w:docPartBody>
    </w:docPart>
    <w:docPart>
      <w:docPartPr>
        <w:name w:val="F2FAF24686BA4E9FBAF7EC33E2D7D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2B5D1-04D5-4230-9539-A66ECDF2FFA3}"/>
      </w:docPartPr>
      <w:docPartBody>
        <w:p w:rsidR="00587593" w:rsidRDefault="002A23CC">
          <w:pPr>
            <w:pStyle w:val="F2FAF24686BA4E9FBAF7EC33E2D7D68C"/>
          </w:pPr>
          <w:r>
            <w:t>[End Date]</w:t>
          </w:r>
        </w:p>
      </w:docPartBody>
    </w:docPart>
    <w:docPart>
      <w:docPartPr>
        <w:name w:val="A3548538F4D24B63BD1E19471AF3F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C9BE92-3514-4D61-9D5B-873DF493CD54}"/>
      </w:docPartPr>
      <w:docPartBody>
        <w:p w:rsidR="00587593" w:rsidRDefault="0079593C" w:rsidP="0079593C">
          <w:pPr>
            <w:pStyle w:val="A3548538F4D24B63BD1E19471AF3F01A"/>
          </w:pPr>
          <w:r>
            <w:t>[Start Date]</w:t>
          </w:r>
        </w:p>
      </w:docPartBody>
    </w:docPart>
    <w:docPart>
      <w:docPartPr>
        <w:name w:val="8D4639C2DFC44B888EC68C14F2DA0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8CBB4E-AA4E-4090-8C05-D6B4B3586453}"/>
      </w:docPartPr>
      <w:docPartBody>
        <w:p w:rsidR="00587593" w:rsidRDefault="0079593C" w:rsidP="0079593C">
          <w:pPr>
            <w:pStyle w:val="8D4639C2DFC44B888EC68C14F2DA0945"/>
          </w:pPr>
          <w:r>
            <w:t>[End Date]</w:t>
          </w:r>
        </w:p>
      </w:docPartBody>
    </w:docPart>
    <w:docPart>
      <w:docPartPr>
        <w:name w:val="B0DAFC4E297E4D669FC2257112A9E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AE64AE-C3E3-443C-AD56-7EC14492E0ED}"/>
      </w:docPartPr>
      <w:docPartBody>
        <w:p w:rsidR="00587593" w:rsidRDefault="0079593C" w:rsidP="0079593C">
          <w:pPr>
            <w:pStyle w:val="B0DAFC4E297E4D669FC2257112A9EC9C"/>
          </w:pPr>
          <w:r>
            <w:t>[Start Date]</w:t>
          </w:r>
        </w:p>
      </w:docPartBody>
    </w:docPart>
    <w:docPart>
      <w:docPartPr>
        <w:name w:val="9EE64D54B8014BB6923E68D37D836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62343-2113-4488-A6D0-DCC6837214FC}"/>
      </w:docPartPr>
      <w:docPartBody>
        <w:p w:rsidR="00587593" w:rsidRDefault="0079593C" w:rsidP="0079593C">
          <w:pPr>
            <w:pStyle w:val="9EE64D54B8014BB6923E68D37D8369B8"/>
          </w:pPr>
          <w:r>
            <w:t>[End Date]</w:t>
          </w:r>
        </w:p>
      </w:docPartBody>
    </w:docPart>
    <w:docPart>
      <w:docPartPr>
        <w:name w:val="412D29C8215D4DEC8C9B1491024E2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033943-8EFF-49B1-94B0-1E574FAD36DF}"/>
      </w:docPartPr>
      <w:docPartBody>
        <w:p w:rsidR="00587593" w:rsidRDefault="0079593C" w:rsidP="0079593C">
          <w:pPr>
            <w:pStyle w:val="412D29C8215D4DEC8C9B1491024E2F31"/>
          </w:pPr>
          <w:r>
            <w:t>[Start Date]</w:t>
          </w:r>
        </w:p>
      </w:docPartBody>
    </w:docPart>
    <w:docPart>
      <w:docPartPr>
        <w:name w:val="B2087EA251794E3EBDC6BDF762052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B3A22-831A-4046-95C4-6ED4775FA448}"/>
      </w:docPartPr>
      <w:docPartBody>
        <w:p w:rsidR="00587593" w:rsidRDefault="0079593C" w:rsidP="0079593C">
          <w:pPr>
            <w:pStyle w:val="B2087EA251794E3EBDC6BDF76205219D"/>
          </w:pPr>
          <w:r>
            <w:t>[End Date]</w:t>
          </w:r>
        </w:p>
      </w:docPartBody>
    </w:docPart>
    <w:docPart>
      <w:docPartPr>
        <w:name w:val="374E0ABE9FED44E89F86780DD6FDB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2BC12-2456-4341-BE58-EB82B76D7412}"/>
      </w:docPartPr>
      <w:docPartBody>
        <w:p w:rsidR="00587593" w:rsidRDefault="0079593C" w:rsidP="0079593C">
          <w:pPr>
            <w:pStyle w:val="374E0ABE9FED44E89F86780DD6FDB5FD"/>
          </w:pPr>
          <w:r>
            <w:t>[Start Date]</w:t>
          </w:r>
        </w:p>
      </w:docPartBody>
    </w:docPart>
    <w:docPart>
      <w:docPartPr>
        <w:name w:val="7C0619FC4ABC4F28AFE97E80A9AC8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F03E37-895A-4A33-8788-BFFA9FA93C84}"/>
      </w:docPartPr>
      <w:docPartBody>
        <w:p w:rsidR="00587593" w:rsidRDefault="0079593C" w:rsidP="0079593C">
          <w:pPr>
            <w:pStyle w:val="7C0619FC4ABC4F28AFE97E80A9AC8915"/>
          </w:pPr>
          <w:r>
            <w:t>[End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93C"/>
    <w:rsid w:val="001C5F98"/>
    <w:rsid w:val="002A23CC"/>
    <w:rsid w:val="003E52B2"/>
    <w:rsid w:val="00587593"/>
    <w:rsid w:val="0079593C"/>
    <w:rsid w:val="00BA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A38226EA13485081CFE19CEFE43670">
    <w:name w:val="1EA38226EA13485081CFE19CEFE43670"/>
  </w:style>
  <w:style w:type="paragraph" w:customStyle="1" w:styleId="008CE7E189AE4CB5A07EF8955941C6CC">
    <w:name w:val="008CE7E189AE4CB5A07EF8955941C6CC"/>
  </w:style>
  <w:style w:type="paragraph" w:customStyle="1" w:styleId="2ACFC7D3376043F6A7B5908E7AF1601A">
    <w:name w:val="2ACFC7D3376043F6A7B5908E7AF1601A"/>
  </w:style>
  <w:style w:type="paragraph" w:customStyle="1" w:styleId="864B853BC46E4A7B80C9715582F8148C">
    <w:name w:val="864B853BC46E4A7B80C9715582F8148C"/>
  </w:style>
  <w:style w:type="paragraph" w:customStyle="1" w:styleId="E47A692A5DAE4A77A5007E68392AC89B">
    <w:name w:val="E47A692A5DAE4A77A5007E68392AC89B"/>
  </w:style>
  <w:style w:type="paragraph" w:customStyle="1" w:styleId="FCB3B8A87DED49F6A3FF005958752C24">
    <w:name w:val="FCB3B8A87DED49F6A3FF005958752C24"/>
  </w:style>
  <w:style w:type="paragraph" w:customStyle="1" w:styleId="5636CF630A1F41C1943D14C38ED2D124">
    <w:name w:val="5636CF630A1F41C1943D14C38ED2D124"/>
  </w:style>
  <w:style w:type="paragraph" w:customStyle="1" w:styleId="51065514EAA046D7BDA2D5220D6F0F5F">
    <w:name w:val="51065514EAA046D7BDA2D5220D6F0F5F"/>
  </w:style>
  <w:style w:type="paragraph" w:customStyle="1" w:styleId="67C27D7CCAD74E99B7292C45DC0FE107">
    <w:name w:val="67C27D7CCAD74E99B7292C45DC0FE107"/>
  </w:style>
  <w:style w:type="paragraph" w:customStyle="1" w:styleId="C8A92F8D53D847F089579589458395A4">
    <w:name w:val="C8A92F8D53D847F089579589458395A4"/>
  </w:style>
  <w:style w:type="paragraph" w:customStyle="1" w:styleId="E8FB1DC6D92E4B34917A04EDAB26A719">
    <w:name w:val="E8FB1DC6D92E4B34917A04EDAB26A719"/>
  </w:style>
  <w:style w:type="paragraph" w:customStyle="1" w:styleId="9BEB23FA36A141E5B12928BC5E8ED756">
    <w:name w:val="9BEB23FA36A141E5B12928BC5E8ED756"/>
  </w:style>
  <w:style w:type="paragraph" w:customStyle="1" w:styleId="D3F7DFADA633432DA6BE96E712A6A10E">
    <w:name w:val="D3F7DFADA633432DA6BE96E712A6A10E"/>
  </w:style>
  <w:style w:type="paragraph" w:customStyle="1" w:styleId="C6BE8CA98ED142C190E9B806601A36F1">
    <w:name w:val="C6BE8CA98ED142C190E9B806601A36F1"/>
  </w:style>
  <w:style w:type="paragraph" w:customStyle="1" w:styleId="B3404D3FABCD43F99F153B71F7E5FD65">
    <w:name w:val="B3404D3FABCD43F99F153B71F7E5FD65"/>
  </w:style>
  <w:style w:type="paragraph" w:customStyle="1" w:styleId="EEDCAF4D95204FE0BD5A7A99D8118040">
    <w:name w:val="EEDCAF4D95204FE0BD5A7A99D8118040"/>
  </w:style>
  <w:style w:type="paragraph" w:customStyle="1" w:styleId="9D9C6EAF1D6B4AD8B6DFDFE49E26C785">
    <w:name w:val="9D9C6EAF1D6B4AD8B6DFDFE49E26C785"/>
  </w:style>
  <w:style w:type="paragraph" w:customStyle="1" w:styleId="6D97A50DF0DE433FA69FCEB041C4D1DD">
    <w:name w:val="6D97A50DF0DE433FA69FCEB041C4D1DD"/>
  </w:style>
  <w:style w:type="paragraph" w:customStyle="1" w:styleId="93BF1F17F95B4D5EA0A7A0C19D722BFA">
    <w:name w:val="93BF1F17F95B4D5EA0A7A0C19D722BFA"/>
  </w:style>
  <w:style w:type="paragraph" w:customStyle="1" w:styleId="5C4C27BA9ED844789CD9130F045A89FD">
    <w:name w:val="5C4C27BA9ED844789CD9130F045A89FD"/>
  </w:style>
  <w:style w:type="paragraph" w:customStyle="1" w:styleId="D7104B31D6F04AA39464F71B298A52E4">
    <w:name w:val="D7104B31D6F04AA39464F71B298A52E4"/>
  </w:style>
  <w:style w:type="paragraph" w:customStyle="1" w:styleId="6819147853824F538A83F84A3819CCBA">
    <w:name w:val="6819147853824F538A83F84A3819CCBA"/>
  </w:style>
  <w:style w:type="paragraph" w:customStyle="1" w:styleId="2CC037D9F84942F9A655F46706BDFC03">
    <w:name w:val="2CC037D9F84942F9A655F46706BDFC03"/>
  </w:style>
  <w:style w:type="paragraph" w:customStyle="1" w:styleId="A0662C1854634EADA6B024C9E017EDB4">
    <w:name w:val="A0662C1854634EADA6B024C9E017EDB4"/>
  </w:style>
  <w:style w:type="paragraph" w:customStyle="1" w:styleId="8D698D0671984C8EB34EF80A14FEED30">
    <w:name w:val="8D698D0671984C8EB34EF80A14FEED30"/>
  </w:style>
  <w:style w:type="paragraph" w:customStyle="1" w:styleId="1A731EB9AEC44BAE85CAA37DEF25E6CD">
    <w:name w:val="1A731EB9AEC44BAE85CAA37DEF25E6CD"/>
  </w:style>
  <w:style w:type="paragraph" w:customStyle="1" w:styleId="CC28898AB0C641DDA96B7D2CEA98B60C">
    <w:name w:val="CC28898AB0C641DDA96B7D2CEA98B60C"/>
  </w:style>
  <w:style w:type="paragraph" w:customStyle="1" w:styleId="6377288AB6BE4AF1B3D73B8FF6A74355">
    <w:name w:val="6377288AB6BE4AF1B3D73B8FF6A74355"/>
  </w:style>
  <w:style w:type="paragraph" w:customStyle="1" w:styleId="F2FAF24686BA4E9FBAF7EC33E2D7D68C">
    <w:name w:val="F2FAF24686BA4E9FBAF7EC33E2D7D68C"/>
  </w:style>
  <w:style w:type="paragraph" w:customStyle="1" w:styleId="11A077842CD14C13A3E141B99706F1E7">
    <w:name w:val="11A077842CD14C13A3E141B99706F1E7"/>
  </w:style>
  <w:style w:type="paragraph" w:customStyle="1" w:styleId="ADC9D47F61074448AB8F78121C093614">
    <w:name w:val="ADC9D47F61074448AB8F78121C093614"/>
  </w:style>
  <w:style w:type="paragraph" w:customStyle="1" w:styleId="756F28CA4DE14BA9B393FAEF7BF4CEE3">
    <w:name w:val="756F28CA4DE14BA9B393FAEF7BF4CEE3"/>
  </w:style>
  <w:style w:type="paragraph" w:customStyle="1" w:styleId="FA0FE60B74E5450EAED48502DBD7A2E0">
    <w:name w:val="FA0FE60B74E5450EAED48502DBD7A2E0"/>
  </w:style>
  <w:style w:type="paragraph" w:customStyle="1" w:styleId="8D44E3579D9142EFA47AB05759F6C5BE">
    <w:name w:val="8D44E3579D9142EFA47AB05759F6C5BE"/>
  </w:style>
  <w:style w:type="paragraph" w:customStyle="1" w:styleId="A9E4817167384F758DD84093061097F2">
    <w:name w:val="A9E4817167384F758DD84093061097F2"/>
  </w:style>
  <w:style w:type="paragraph" w:customStyle="1" w:styleId="D3704D7BCA3643B48C2E1FFC4ABFAEEF">
    <w:name w:val="D3704D7BCA3643B48C2E1FFC4ABFAEEF"/>
  </w:style>
  <w:style w:type="paragraph" w:customStyle="1" w:styleId="A6A230D6438D4EFAB56E97D303877A4C">
    <w:name w:val="A6A230D6438D4EFAB56E97D303877A4C"/>
  </w:style>
  <w:style w:type="paragraph" w:customStyle="1" w:styleId="11CCE7C1395B42D9939556DFBBA53E9F">
    <w:name w:val="11CCE7C1395B42D9939556DFBBA53E9F"/>
  </w:style>
  <w:style w:type="paragraph" w:customStyle="1" w:styleId="88FE3AF55DF84509B1E0BFE819338662">
    <w:name w:val="88FE3AF55DF84509B1E0BFE819338662"/>
  </w:style>
  <w:style w:type="paragraph" w:customStyle="1" w:styleId="2918685B637341CFB2B892881B7477CF">
    <w:name w:val="2918685B637341CFB2B892881B7477CF"/>
  </w:style>
  <w:style w:type="paragraph" w:customStyle="1" w:styleId="654BDDCB1EA440B6AAB258105449B67B">
    <w:name w:val="654BDDCB1EA440B6AAB258105449B67B"/>
  </w:style>
  <w:style w:type="paragraph" w:customStyle="1" w:styleId="1DFFCDF1AEB445B9BC5AE4B02126C4CA">
    <w:name w:val="1DFFCDF1AEB445B9BC5AE4B02126C4CA"/>
  </w:style>
  <w:style w:type="paragraph" w:customStyle="1" w:styleId="F7CD9A33778048E09B62FC230ED9A631">
    <w:name w:val="F7CD9A33778048E09B62FC230ED9A631"/>
  </w:style>
  <w:style w:type="paragraph" w:customStyle="1" w:styleId="312564ED4C0A41AE9F500E13CB7A64AC">
    <w:name w:val="312564ED4C0A41AE9F500E13CB7A64AC"/>
  </w:style>
  <w:style w:type="paragraph" w:customStyle="1" w:styleId="F370BD265697419E8B689EA525E0EBB1">
    <w:name w:val="F370BD265697419E8B689EA525E0EBB1"/>
  </w:style>
  <w:style w:type="paragraph" w:customStyle="1" w:styleId="BD9DBCD8FC2840D4BD74AC2A3E9B6B1E">
    <w:name w:val="BD9DBCD8FC2840D4BD74AC2A3E9B6B1E"/>
  </w:style>
  <w:style w:type="paragraph" w:customStyle="1" w:styleId="CBAD5D1758C644D1AF7BCA3CFC6260F2">
    <w:name w:val="CBAD5D1758C644D1AF7BCA3CFC6260F2"/>
  </w:style>
  <w:style w:type="paragraph" w:customStyle="1" w:styleId="27367FEB863940ACA922B91E5398488D">
    <w:name w:val="27367FEB863940ACA922B91E5398488D"/>
  </w:style>
  <w:style w:type="paragraph" w:customStyle="1" w:styleId="AC4D8AF330A34A6FAEB7EAF7646379F1">
    <w:name w:val="AC4D8AF330A34A6FAEB7EAF7646379F1"/>
  </w:style>
  <w:style w:type="paragraph" w:customStyle="1" w:styleId="D793E62822F14376B466CB0AFCCC86C9">
    <w:name w:val="D793E62822F14376B466CB0AFCCC86C9"/>
  </w:style>
  <w:style w:type="paragraph" w:customStyle="1" w:styleId="DE512C9298E944A9AAE1B9F0C0512259">
    <w:name w:val="DE512C9298E944A9AAE1B9F0C0512259"/>
  </w:style>
  <w:style w:type="paragraph" w:customStyle="1" w:styleId="739B6C3A2533495487C0C433DBE272B8">
    <w:name w:val="739B6C3A2533495487C0C433DBE272B8"/>
  </w:style>
  <w:style w:type="paragraph" w:customStyle="1" w:styleId="EF89532F907F461C9B654C8922A386FB">
    <w:name w:val="EF89532F907F461C9B654C8922A386FB"/>
  </w:style>
  <w:style w:type="paragraph" w:customStyle="1" w:styleId="C552C76709224EA1803AD941898024E2">
    <w:name w:val="C552C76709224EA1803AD941898024E2"/>
  </w:style>
  <w:style w:type="paragraph" w:customStyle="1" w:styleId="6FD352CDD2AB4183B00074A8C6ECD73C">
    <w:name w:val="6FD352CDD2AB4183B00074A8C6ECD73C"/>
  </w:style>
  <w:style w:type="paragraph" w:customStyle="1" w:styleId="C5BEE2FB2A6A4599B2B68B546F63E050">
    <w:name w:val="C5BEE2FB2A6A4599B2B68B546F63E050"/>
  </w:style>
  <w:style w:type="paragraph" w:customStyle="1" w:styleId="AB7C2B1C0EFE4A98B229C502EB67B9BF">
    <w:name w:val="AB7C2B1C0EFE4A98B229C502EB67B9BF"/>
  </w:style>
  <w:style w:type="paragraph" w:customStyle="1" w:styleId="F41670AB82DD48D69AB26BABC758D2C5">
    <w:name w:val="F41670AB82DD48D69AB26BABC758D2C5"/>
  </w:style>
  <w:style w:type="paragraph" w:customStyle="1" w:styleId="201133DB81FB46C198B6E5A615DFEF8D">
    <w:name w:val="201133DB81FB46C198B6E5A615DFEF8D"/>
  </w:style>
  <w:style w:type="paragraph" w:customStyle="1" w:styleId="CE18EF4F67B0468BB7E1F60EB1A5A231">
    <w:name w:val="CE18EF4F67B0468BB7E1F60EB1A5A231"/>
  </w:style>
  <w:style w:type="paragraph" w:customStyle="1" w:styleId="1749D27489E84BD2B6B2C0AB62A5F700">
    <w:name w:val="1749D27489E84BD2B6B2C0AB62A5F700"/>
  </w:style>
  <w:style w:type="paragraph" w:customStyle="1" w:styleId="F31A806720044D71AC23F96BEA99AB4C">
    <w:name w:val="F31A806720044D71AC23F96BEA99AB4C"/>
  </w:style>
  <w:style w:type="paragraph" w:customStyle="1" w:styleId="852159336B7D4D8C923D2D7E0611C680">
    <w:name w:val="852159336B7D4D8C923D2D7E0611C680"/>
  </w:style>
  <w:style w:type="paragraph" w:customStyle="1" w:styleId="B69C30D235EF441BBD2C0FB4538086AE">
    <w:name w:val="B69C30D235EF441BBD2C0FB4538086AE"/>
  </w:style>
  <w:style w:type="paragraph" w:customStyle="1" w:styleId="7D6D4CE375E84445B42FBBC8B07E0B4F">
    <w:name w:val="7D6D4CE375E84445B42FBBC8B07E0B4F"/>
  </w:style>
  <w:style w:type="paragraph" w:customStyle="1" w:styleId="EC300991F8474AB4B216A0B1B5A13B84">
    <w:name w:val="EC300991F8474AB4B216A0B1B5A13B84"/>
  </w:style>
  <w:style w:type="paragraph" w:customStyle="1" w:styleId="2A63ED69228849A5B4A818CD46D2CAAB">
    <w:name w:val="2A63ED69228849A5B4A818CD46D2CAAB"/>
  </w:style>
  <w:style w:type="paragraph" w:customStyle="1" w:styleId="E920410782B24176A2527E70AD2B1C64">
    <w:name w:val="E920410782B24176A2527E70AD2B1C64"/>
  </w:style>
  <w:style w:type="paragraph" w:customStyle="1" w:styleId="BA934573524D411584F433F9D833C5D2">
    <w:name w:val="BA934573524D411584F433F9D833C5D2"/>
  </w:style>
  <w:style w:type="paragraph" w:customStyle="1" w:styleId="FC4FB6FB4F1F4FE18B6EC5587235EC03">
    <w:name w:val="FC4FB6FB4F1F4FE18B6EC5587235EC03"/>
  </w:style>
  <w:style w:type="paragraph" w:customStyle="1" w:styleId="4184309F93704EF3A63966BF96183321">
    <w:name w:val="4184309F93704EF3A63966BF96183321"/>
  </w:style>
  <w:style w:type="paragraph" w:customStyle="1" w:styleId="C8636C6B0EB546C9A9BD2AEC12B8CFF6">
    <w:name w:val="C8636C6B0EB546C9A9BD2AEC12B8CFF6"/>
  </w:style>
  <w:style w:type="paragraph" w:customStyle="1" w:styleId="FA7E537670CF43D3920645CB4C81EE78">
    <w:name w:val="FA7E537670CF43D3920645CB4C81EE78"/>
  </w:style>
  <w:style w:type="paragraph" w:customStyle="1" w:styleId="3668E85614CC4AF5AD541FB781EC83D2">
    <w:name w:val="3668E85614CC4AF5AD541FB781EC83D2"/>
  </w:style>
  <w:style w:type="paragraph" w:customStyle="1" w:styleId="BE0143124FAE477880CDBA8A5BFC9BB4">
    <w:name w:val="BE0143124FAE477880CDBA8A5BFC9BB4"/>
  </w:style>
  <w:style w:type="paragraph" w:customStyle="1" w:styleId="AA4952BDDEA744C383D905841FA5AA2C">
    <w:name w:val="AA4952BDDEA744C383D905841FA5AA2C"/>
    <w:rsid w:val="0079593C"/>
  </w:style>
  <w:style w:type="paragraph" w:customStyle="1" w:styleId="C79BE89FE89F46D6B69C23EBD2817810">
    <w:name w:val="C79BE89FE89F46D6B69C23EBD2817810"/>
    <w:rsid w:val="0079593C"/>
  </w:style>
  <w:style w:type="paragraph" w:customStyle="1" w:styleId="C5CFA2E0077A422C8E8621215AFB9A11">
    <w:name w:val="C5CFA2E0077A422C8E8621215AFB9A11"/>
    <w:rsid w:val="0079593C"/>
  </w:style>
  <w:style w:type="paragraph" w:customStyle="1" w:styleId="A3548538F4D24B63BD1E19471AF3F01A">
    <w:name w:val="A3548538F4D24B63BD1E19471AF3F01A"/>
    <w:rsid w:val="0079593C"/>
  </w:style>
  <w:style w:type="paragraph" w:customStyle="1" w:styleId="8D4639C2DFC44B888EC68C14F2DA0945">
    <w:name w:val="8D4639C2DFC44B888EC68C14F2DA0945"/>
    <w:rsid w:val="0079593C"/>
  </w:style>
  <w:style w:type="paragraph" w:customStyle="1" w:styleId="B0DAFC4E297E4D669FC2257112A9EC9C">
    <w:name w:val="B0DAFC4E297E4D669FC2257112A9EC9C"/>
    <w:rsid w:val="0079593C"/>
  </w:style>
  <w:style w:type="paragraph" w:customStyle="1" w:styleId="9EE64D54B8014BB6923E68D37D8369B8">
    <w:name w:val="9EE64D54B8014BB6923E68D37D8369B8"/>
    <w:rsid w:val="0079593C"/>
  </w:style>
  <w:style w:type="paragraph" w:customStyle="1" w:styleId="412D29C8215D4DEC8C9B1491024E2F31">
    <w:name w:val="412D29C8215D4DEC8C9B1491024E2F31"/>
    <w:rsid w:val="0079593C"/>
  </w:style>
  <w:style w:type="paragraph" w:customStyle="1" w:styleId="B2087EA251794E3EBDC6BDF76205219D">
    <w:name w:val="B2087EA251794E3EBDC6BDF76205219D"/>
    <w:rsid w:val="0079593C"/>
  </w:style>
  <w:style w:type="paragraph" w:customStyle="1" w:styleId="374E0ABE9FED44E89F86780DD6FDB5FD">
    <w:name w:val="374E0ABE9FED44E89F86780DD6FDB5FD"/>
    <w:rsid w:val="0079593C"/>
  </w:style>
  <w:style w:type="paragraph" w:customStyle="1" w:styleId="7C0619FC4ABC4F28AFE97E80A9AC8915">
    <w:name w:val="7C0619FC4ABC4F28AFE97E80A9AC8915"/>
    <w:rsid w:val="007959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508A1-ED12-4352-BFE5-9256697DF1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AD07FE-50DE-416F-B890-63AE51476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</Template>
  <TotalTime>1100</TotalTime>
  <Pages>2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6101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Saurabh paul</dc:creator>
  <cp:keywords/>
  <cp:lastModifiedBy>Saurabh</cp:lastModifiedBy>
  <cp:revision>85</cp:revision>
  <cp:lastPrinted>2015-06-28T05:03:00Z</cp:lastPrinted>
  <dcterms:created xsi:type="dcterms:W3CDTF">2015-06-27T11:16:00Z</dcterms:created>
  <dcterms:modified xsi:type="dcterms:W3CDTF">2015-07-17T14:51:00Z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TC101695599990</vt:lpwstr>
  </property>
</Properties>
</file>